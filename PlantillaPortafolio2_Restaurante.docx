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8A40D2"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Pr="0004234C" w:rsidRDefault="008B7680" w:rsidP="002945E9">
                                <w:pPr>
                                  <w:jc w:val="center"/>
                                  <w:rPr>
                                    <w:rStyle w:val="Textoennegrita"/>
                                    <w:lang w:val="en-US"/>
                                  </w:rPr>
                                </w:pPr>
                                <w:r w:rsidRPr="00F744C1">
                                  <w:rPr>
                                    <w:rStyle w:val="Textoennegrita"/>
                                    <w:lang w:val="en-US"/>
                                  </w:rPr>
                                  <w:t>Asignatura</w:t>
                                </w:r>
                                <w:r w:rsidRPr="0004234C">
                                  <w:rPr>
                                    <w:rStyle w:val="Textoennegrita"/>
                                    <w:lang w:val="en-US"/>
                                  </w:rPr>
                                  <w:t>:</w:t>
                                </w:r>
                              </w:p>
                              <w:sdt>
                                <w:sdtPr>
                                  <w:rPr>
                                    <w:rStyle w:val="Textoennegrita"/>
                                    <w:lang w:val="en-US"/>
                                  </w:rPr>
                                  <w:alias w:val="Asignatura"/>
                                  <w:tag w:val=""/>
                                  <w:id w:val="1463160970"/>
                                  <w:placeholder>
                                    <w:docPart w:val="DE67964E041145278831852A7ECDDD95"/>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Pr="00CB10DA" w:rsidRDefault="00CB10DA" w:rsidP="002945E9">
                                    <w:pPr>
                                      <w:jc w:val="center"/>
                                      <w:rPr>
                                        <w:rStyle w:val="Textoennegrita"/>
                                        <w:lang w:val="en-US"/>
                                      </w:rPr>
                                    </w:pPr>
                                    <w:r w:rsidRPr="00F744C1">
                                      <w:rPr>
                                        <w:rStyle w:val="Textoennegrita"/>
                                        <w:lang w:val="en-US"/>
                                      </w:rPr>
                                      <w:t>ST-ISC-212-T-001 Programació</w:t>
                                    </w:r>
                                    <w:r w:rsidR="0004234C" w:rsidRPr="00F744C1">
                                      <w:rPr>
                                        <w:rStyle w:val="Textoennegrita"/>
                                        <w:lang w:val="en-US"/>
                                      </w:rPr>
                                      <w:t>n</w:t>
                                    </w:r>
                                  </w:p>
                                </w:sdtContent>
                              </w:sdt>
                              <w:p w:rsidR="008B7680" w:rsidRPr="00CB10DA" w:rsidRDefault="008B7680" w:rsidP="002945E9">
                                <w:pPr>
                                  <w:jc w:val="center"/>
                                  <w:rPr>
                                    <w:rStyle w:val="Textoennegrita"/>
                                    <w:lang w:val="en-US"/>
                                  </w:rPr>
                                </w:pPr>
                              </w:p>
                              <w:p w:rsidR="008B7680" w:rsidRDefault="008B7680" w:rsidP="002945E9">
                                <w:pPr>
                                  <w:jc w:val="center"/>
                                  <w:rPr>
                                    <w:rStyle w:val="Textoennegrita"/>
                                  </w:rPr>
                                </w:pPr>
                                <w:r w:rsidRPr="002945E9">
                                  <w:rPr>
                                    <w:rStyle w:val="Textoennegrita"/>
                                  </w:rPr>
                                  <w:t>Trabajo de Curso:</w:t>
                                </w:r>
                              </w:p>
                              <w:sdt>
                                <w:sdtPr>
                                  <w:rPr>
                                    <w:rStyle w:val="Textoennegrita"/>
                                  </w:rPr>
                                  <w:alias w:val="Título"/>
                                  <w:tag w:val=""/>
                                  <w:id w:val="737680125"/>
                                  <w:placeholder>
                                    <w:docPart w:val="2D2FF5E388A742B193E896AFC0A764D6"/>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rsidR="008B7680" w:rsidRPr="00C84D4C" w:rsidRDefault="006150E9" w:rsidP="002945E9">
                                    <w:pPr>
                                      <w:jc w:val="center"/>
                                      <w:rPr>
                                        <w:rStyle w:val="Textoennegrita"/>
                                      </w:rPr>
                                    </w:pPr>
                                    <w:r>
                                      <w:rPr>
                                        <w:rStyle w:val="Textoennegrita"/>
                                      </w:rPr>
                                      <w:t>Restaurante Diurno</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rPr>
                                  <w:alias w:val="Estudiante 1"/>
                                  <w:tag w:val=""/>
                                  <w:id w:val="-879247440"/>
                                  <w:placeholder>
                                    <w:docPart w:val="5726124B96054CD19F1D54F6A6FB79EE"/>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2945E9" w:rsidRDefault="0004234C" w:rsidP="002945E9">
                                    <w:pPr>
                                      <w:jc w:val="center"/>
                                      <w:rPr>
                                        <w:rStyle w:val="Textoennegrita"/>
                                      </w:rPr>
                                    </w:pPr>
                                    <w:r w:rsidRPr="0004234C">
                                      <w:rPr>
                                        <w:rStyle w:val="Textoennegrita"/>
                                      </w:rPr>
                                      <w:t>2012-0467 Manuel Tolentino</w:t>
                                    </w:r>
                                  </w:p>
                                </w:sdtContent>
                              </w:sdt>
                              <w:sdt>
                                <w:sdtPr>
                                  <w:rPr>
                                    <w:rStyle w:val="Textoennegrita"/>
                                  </w:rPr>
                                  <w:alias w:val="Estudiante 2"/>
                                  <w:tag w:val=""/>
                                  <w:id w:val="519748302"/>
                                  <w:placeholder>
                                    <w:docPart w:val="C1155C84D2F840D3B35D3D43DEBAA6A3"/>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04234C" w:rsidP="002945E9">
                                    <w:pPr>
                                      <w:jc w:val="center"/>
                                      <w:rPr>
                                        <w:rStyle w:val="Textoennegrita"/>
                                      </w:rPr>
                                    </w:pPr>
                                    <w:r w:rsidRPr="0004234C">
                                      <w:rPr>
                                        <w:rStyle w:val="Textoennegrita"/>
                                      </w:rPr>
                                      <w:t>201</w:t>
                                    </w:r>
                                    <w:r w:rsidR="00FF7244">
                                      <w:rPr>
                                        <w:rStyle w:val="Textoennegrita"/>
                                      </w:rPr>
                                      <w:t>3</w:t>
                                    </w:r>
                                    <w:r w:rsidRPr="0004234C">
                                      <w:rPr>
                                        <w:rStyle w:val="Textoennegrita"/>
                                      </w:rPr>
                                      <w:t>-</w:t>
                                    </w:r>
                                    <w:r w:rsidR="00FF7244">
                                      <w:rPr>
                                        <w:rStyle w:val="Textoennegrita"/>
                                      </w:rPr>
                                      <w:t>1459</w:t>
                                    </w:r>
                                    <w:r w:rsidRPr="0004234C">
                                      <w:rPr>
                                        <w:rStyle w:val="Textoennegrita"/>
                                      </w:rPr>
                                      <w:t xml:space="preserve"> 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F1FB640F54CC442A8CC5D7D3D2555F2C"/>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04234C" w:rsidP="002945E9">
                                    <w:pPr>
                                      <w:jc w:val="center"/>
                                      <w:rPr>
                                        <w:rStyle w:val="Textoennegrita"/>
                                      </w:rPr>
                                    </w:pPr>
                                    <w:r>
                                      <w:rPr>
                                        <w:rStyle w:val="Textoennegrita"/>
                                      </w:rPr>
                                      <w:t>Ingeniero Miguel Moronta</w:t>
                                    </w:r>
                                  </w:p>
                                </w:sdtContent>
                              </w:sdt>
                              <w:p w:rsidR="008B7680" w:rsidRDefault="008B7680" w:rsidP="002945E9">
                                <w:pPr>
                                  <w:jc w:val="center"/>
                                  <w:rPr>
                                    <w:rStyle w:val="Textoennegrita"/>
                                  </w:rPr>
                                </w:pPr>
                              </w:p>
                              <w:p w:rsidR="008B7680" w:rsidRPr="00FF7244" w:rsidRDefault="008B7680" w:rsidP="002945E9">
                                <w:pPr>
                                  <w:jc w:val="center"/>
                                  <w:rPr>
                                    <w:rStyle w:val="Textoennegrita"/>
                                    <w:color w:val="C00000"/>
                                    <w:sz w:val="28"/>
                                  </w:rPr>
                                </w:pPr>
                                <w:r>
                                  <w:rPr>
                                    <w:rStyle w:val="Textoennegrita"/>
                                  </w:rPr>
                                  <w:t>Entregado en Fecha:</w:t>
                                </w:r>
                              </w:p>
                              <w:p w:rsidR="008B7680" w:rsidRPr="00B5687F" w:rsidRDefault="001F1897" w:rsidP="00523D34">
                                <w:pPr>
                                  <w:pStyle w:val="Sinespaciado"/>
                                  <w:jc w:val="center"/>
                                  <w:rPr>
                                    <w:color w:val="943634" w:themeColor="accent2" w:themeShade="BF"/>
                                    <w:szCs w:val="18"/>
                                  </w:rPr>
                                </w:pPr>
                                <w:sdt>
                                  <w:sdtPr>
                                    <w:rPr>
                                      <w:b/>
                                      <w:color w:val="943634" w:themeColor="accent2" w:themeShade="BF"/>
                                      <w:szCs w:val="18"/>
                                    </w:rPr>
                                    <w:alias w:val="Fecha Entrega"/>
                                    <w:tag w:val="Fecha Entrega"/>
                                    <w:id w:val="-1797679607"/>
                                    <w:placeholder>
                                      <w:docPart w:val="57081383DADA4CAFB640534E6A610E29"/>
                                    </w:placeholder>
                                    <w:date>
                                      <w:dateFormat w:val="dddd, dd' de 'MMMM' de 'yyyy"/>
                                      <w:lid w:val="es-DO"/>
                                      <w:storeMappedDataAs w:val="dateTime"/>
                                      <w:calendar w:val="gregorian"/>
                                    </w:date>
                                  </w:sdtPr>
                                  <w:sdtEndPr/>
                                  <w:sdtContent>
                                    <w:r w:rsidR="006150E9">
                                      <w:rPr>
                                        <w:b/>
                                        <w:color w:val="943634" w:themeColor="accent2" w:themeShade="BF"/>
                                        <w:szCs w:val="18"/>
                                      </w:rPr>
                                      <w:t>Martes, 3</w:t>
                                    </w:r>
                                    <w:r w:rsidR="0004234C" w:rsidRPr="00B5687F">
                                      <w:rPr>
                                        <w:b/>
                                        <w:color w:val="943634" w:themeColor="accent2" w:themeShade="BF"/>
                                        <w:szCs w:val="18"/>
                                      </w:rPr>
                                      <w:t xml:space="preserve"> de </w:t>
                                    </w:r>
                                    <w:r w:rsidR="006150E9">
                                      <w:rPr>
                                        <w:b/>
                                        <w:color w:val="943634" w:themeColor="accent2" w:themeShade="BF"/>
                                        <w:szCs w:val="18"/>
                                      </w:rPr>
                                      <w:t>marzo</w:t>
                                    </w:r>
                                    <w:r w:rsidR="0004234C" w:rsidRPr="00B5687F">
                                      <w:rPr>
                                        <w:b/>
                                        <w:color w:val="943634" w:themeColor="accent2" w:themeShade="BF"/>
                                        <w:szCs w:val="18"/>
                                      </w:rPr>
                                      <w:t xml:space="preserve"> de 2015</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Pr="0004234C" w:rsidRDefault="008B7680" w:rsidP="002945E9">
                          <w:pPr>
                            <w:jc w:val="center"/>
                            <w:rPr>
                              <w:rStyle w:val="Textoennegrita"/>
                              <w:lang w:val="en-US"/>
                            </w:rPr>
                          </w:pPr>
                          <w:r w:rsidRPr="00F744C1">
                            <w:rPr>
                              <w:rStyle w:val="Textoennegrita"/>
                              <w:lang w:val="en-US"/>
                            </w:rPr>
                            <w:t>Asignatura</w:t>
                          </w:r>
                          <w:r w:rsidRPr="0004234C">
                            <w:rPr>
                              <w:rStyle w:val="Textoennegrita"/>
                              <w:lang w:val="en-US"/>
                            </w:rPr>
                            <w:t>:</w:t>
                          </w:r>
                        </w:p>
                        <w:sdt>
                          <w:sdtPr>
                            <w:rPr>
                              <w:rStyle w:val="Textoennegrita"/>
                              <w:lang w:val="en-US"/>
                            </w:rPr>
                            <w:alias w:val="Asignatura"/>
                            <w:tag w:val=""/>
                            <w:id w:val="1463160970"/>
                            <w:placeholder>
                              <w:docPart w:val="DE67964E041145278831852A7ECDDD95"/>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Pr="00CB10DA" w:rsidRDefault="00CB10DA" w:rsidP="002945E9">
                              <w:pPr>
                                <w:jc w:val="center"/>
                                <w:rPr>
                                  <w:rStyle w:val="Textoennegrita"/>
                                  <w:lang w:val="en-US"/>
                                </w:rPr>
                              </w:pPr>
                              <w:r w:rsidRPr="00F744C1">
                                <w:rPr>
                                  <w:rStyle w:val="Textoennegrita"/>
                                  <w:lang w:val="en-US"/>
                                </w:rPr>
                                <w:t>ST-ISC-212-T-001 Programació</w:t>
                              </w:r>
                              <w:r w:rsidR="0004234C" w:rsidRPr="00F744C1">
                                <w:rPr>
                                  <w:rStyle w:val="Textoennegrita"/>
                                  <w:lang w:val="en-US"/>
                                </w:rPr>
                                <w:t>n</w:t>
                              </w:r>
                            </w:p>
                          </w:sdtContent>
                        </w:sdt>
                        <w:p w:rsidR="008B7680" w:rsidRPr="00CB10DA" w:rsidRDefault="008B7680" w:rsidP="002945E9">
                          <w:pPr>
                            <w:jc w:val="center"/>
                            <w:rPr>
                              <w:rStyle w:val="Textoennegrita"/>
                              <w:lang w:val="en-US"/>
                            </w:rPr>
                          </w:pPr>
                        </w:p>
                        <w:p w:rsidR="008B7680" w:rsidRDefault="008B7680" w:rsidP="002945E9">
                          <w:pPr>
                            <w:jc w:val="center"/>
                            <w:rPr>
                              <w:rStyle w:val="Textoennegrita"/>
                            </w:rPr>
                          </w:pPr>
                          <w:r w:rsidRPr="002945E9">
                            <w:rPr>
                              <w:rStyle w:val="Textoennegrita"/>
                            </w:rPr>
                            <w:t>Trabajo de Curso:</w:t>
                          </w:r>
                        </w:p>
                        <w:sdt>
                          <w:sdtPr>
                            <w:rPr>
                              <w:rStyle w:val="Textoennegrita"/>
                            </w:rPr>
                            <w:alias w:val="Título"/>
                            <w:tag w:val=""/>
                            <w:id w:val="737680125"/>
                            <w:placeholder>
                              <w:docPart w:val="2D2FF5E388A742B193E896AFC0A764D6"/>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p w:rsidR="008B7680" w:rsidRPr="00C84D4C" w:rsidRDefault="006150E9" w:rsidP="002945E9">
                              <w:pPr>
                                <w:jc w:val="center"/>
                                <w:rPr>
                                  <w:rStyle w:val="Textoennegrita"/>
                                </w:rPr>
                              </w:pPr>
                              <w:r>
                                <w:rPr>
                                  <w:rStyle w:val="Textoennegrita"/>
                                </w:rPr>
                                <w:t>Restaurante Diurno</w:t>
                              </w:r>
                            </w:p>
                          </w:sdtContent>
                        </w:sdt>
                        <w:p w:rsidR="008B7680" w:rsidRPr="00C84D4C" w:rsidRDefault="008B7680" w:rsidP="002945E9">
                          <w:pPr>
                            <w:jc w:val="center"/>
                            <w:rPr>
                              <w:rStyle w:val="Textoennegrita"/>
                            </w:rPr>
                          </w:pPr>
                        </w:p>
                        <w:p w:rsidR="008B7680" w:rsidRPr="002945E9" w:rsidRDefault="008B7680" w:rsidP="002945E9">
                          <w:pPr>
                            <w:jc w:val="center"/>
                            <w:rPr>
                              <w:rStyle w:val="Textoennegrita"/>
                            </w:rPr>
                          </w:pPr>
                          <w:r w:rsidRPr="002945E9">
                            <w:rPr>
                              <w:rStyle w:val="Textoennegrita"/>
                            </w:rPr>
                            <w:t>Autores:</w:t>
                          </w:r>
                        </w:p>
                        <w:sdt>
                          <w:sdtPr>
                            <w:rPr>
                              <w:rStyle w:val="Textoennegrita"/>
                            </w:rPr>
                            <w:alias w:val="Estudiante 1"/>
                            <w:tag w:val=""/>
                            <w:id w:val="-879247440"/>
                            <w:placeholder>
                              <w:docPart w:val="5726124B96054CD19F1D54F6A6FB79EE"/>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2945E9" w:rsidRDefault="0004234C" w:rsidP="002945E9">
                              <w:pPr>
                                <w:jc w:val="center"/>
                                <w:rPr>
                                  <w:rStyle w:val="Textoennegrita"/>
                                </w:rPr>
                              </w:pPr>
                              <w:r w:rsidRPr="0004234C">
                                <w:rPr>
                                  <w:rStyle w:val="Textoennegrita"/>
                                </w:rPr>
                                <w:t>2012-0467 Manuel Tolentino</w:t>
                              </w:r>
                            </w:p>
                          </w:sdtContent>
                        </w:sdt>
                        <w:sdt>
                          <w:sdtPr>
                            <w:rPr>
                              <w:rStyle w:val="Textoennegrita"/>
                            </w:rPr>
                            <w:alias w:val="Estudiante 2"/>
                            <w:tag w:val=""/>
                            <w:id w:val="519748302"/>
                            <w:placeholder>
                              <w:docPart w:val="C1155C84D2F840D3B35D3D43DEBAA6A3"/>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04234C" w:rsidP="002945E9">
                              <w:pPr>
                                <w:jc w:val="center"/>
                                <w:rPr>
                                  <w:rStyle w:val="Textoennegrita"/>
                                </w:rPr>
                              </w:pPr>
                              <w:r w:rsidRPr="0004234C">
                                <w:rPr>
                                  <w:rStyle w:val="Textoennegrita"/>
                                </w:rPr>
                                <w:t>201</w:t>
                              </w:r>
                              <w:r w:rsidR="00FF7244">
                                <w:rPr>
                                  <w:rStyle w:val="Textoennegrita"/>
                                </w:rPr>
                                <w:t>3</w:t>
                              </w:r>
                              <w:r w:rsidRPr="0004234C">
                                <w:rPr>
                                  <w:rStyle w:val="Textoennegrita"/>
                                </w:rPr>
                                <w:t>-</w:t>
                              </w:r>
                              <w:r w:rsidR="00FF7244">
                                <w:rPr>
                                  <w:rStyle w:val="Textoennegrita"/>
                                </w:rPr>
                                <w:t>1459</w:t>
                              </w:r>
                              <w:r w:rsidRPr="0004234C">
                                <w:rPr>
                                  <w:rStyle w:val="Textoennegrita"/>
                                </w:rPr>
                                <w:t xml:space="preserve"> 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F1FB640F54CC442A8CC5D7D3D2555F2C"/>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04234C" w:rsidP="002945E9">
                              <w:pPr>
                                <w:jc w:val="center"/>
                                <w:rPr>
                                  <w:rStyle w:val="Textoennegrita"/>
                                </w:rPr>
                              </w:pPr>
                              <w:r>
                                <w:rPr>
                                  <w:rStyle w:val="Textoennegrita"/>
                                </w:rPr>
                                <w:t>Ingeniero Miguel Moronta</w:t>
                              </w:r>
                            </w:p>
                          </w:sdtContent>
                        </w:sdt>
                        <w:p w:rsidR="008B7680" w:rsidRDefault="008B7680" w:rsidP="002945E9">
                          <w:pPr>
                            <w:jc w:val="center"/>
                            <w:rPr>
                              <w:rStyle w:val="Textoennegrita"/>
                            </w:rPr>
                          </w:pPr>
                        </w:p>
                        <w:p w:rsidR="008B7680" w:rsidRPr="00FF7244" w:rsidRDefault="008B7680" w:rsidP="002945E9">
                          <w:pPr>
                            <w:jc w:val="center"/>
                            <w:rPr>
                              <w:rStyle w:val="Textoennegrita"/>
                              <w:color w:val="C00000"/>
                              <w:sz w:val="28"/>
                            </w:rPr>
                          </w:pPr>
                          <w:r>
                            <w:rPr>
                              <w:rStyle w:val="Textoennegrita"/>
                            </w:rPr>
                            <w:t>Entregado en Fecha:</w:t>
                          </w:r>
                        </w:p>
                        <w:p w:rsidR="008B7680" w:rsidRPr="00B5687F" w:rsidRDefault="00065CDD" w:rsidP="00523D34">
                          <w:pPr>
                            <w:pStyle w:val="Sinespaciado"/>
                            <w:jc w:val="center"/>
                            <w:rPr>
                              <w:color w:val="943634" w:themeColor="accent2" w:themeShade="BF"/>
                              <w:szCs w:val="18"/>
                            </w:rPr>
                          </w:pPr>
                          <w:sdt>
                            <w:sdtPr>
                              <w:rPr>
                                <w:b/>
                                <w:color w:val="943634" w:themeColor="accent2" w:themeShade="BF"/>
                                <w:szCs w:val="18"/>
                              </w:rPr>
                              <w:alias w:val="Fecha Entrega"/>
                              <w:tag w:val="Fecha Entrega"/>
                              <w:id w:val="-1797679607"/>
                              <w:placeholder>
                                <w:docPart w:val="57081383DADA4CAFB640534E6A610E29"/>
                              </w:placeholder>
                              <w:date>
                                <w:dateFormat w:val="dddd, dd' de 'MMMM' de 'yyyy"/>
                                <w:lid w:val="es-DO"/>
                                <w:storeMappedDataAs w:val="dateTime"/>
                                <w:calendar w:val="gregorian"/>
                              </w:date>
                            </w:sdtPr>
                            <w:sdtEndPr/>
                            <w:sdtContent>
                              <w:r w:rsidR="006150E9">
                                <w:rPr>
                                  <w:b/>
                                  <w:color w:val="943634" w:themeColor="accent2" w:themeShade="BF"/>
                                  <w:szCs w:val="18"/>
                                </w:rPr>
                                <w:t>Martes, 3</w:t>
                              </w:r>
                              <w:r w:rsidR="0004234C" w:rsidRPr="00B5687F">
                                <w:rPr>
                                  <w:b/>
                                  <w:color w:val="943634" w:themeColor="accent2" w:themeShade="BF"/>
                                  <w:szCs w:val="18"/>
                                </w:rPr>
                                <w:t xml:space="preserve"> de </w:t>
                              </w:r>
                              <w:r w:rsidR="006150E9">
                                <w:rPr>
                                  <w:b/>
                                  <w:color w:val="943634" w:themeColor="accent2" w:themeShade="BF"/>
                                  <w:szCs w:val="18"/>
                                </w:rPr>
                                <w:t>marzo</w:t>
                              </w:r>
                              <w:r w:rsidR="0004234C" w:rsidRPr="00B5687F">
                                <w:rPr>
                                  <w:b/>
                                  <w:color w:val="943634" w:themeColor="accent2" w:themeShade="BF"/>
                                  <w:szCs w:val="18"/>
                                </w:rPr>
                                <w:t xml:space="preserve"> de 2015</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rPr>
          <w:color w:val="595959" w:themeColor="text1" w:themeTint="A6"/>
          <w:sz w:val="20"/>
          <w:szCs w:val="20"/>
        </w:rPr>
        <w:alias w:val="Definición del Problema"/>
        <w:tag w:val="Definición del Problema"/>
        <w:id w:val="-1245800500"/>
        <w:lock w:val="sdtLocked"/>
        <w:placeholder>
          <w:docPart w:val="B6CADBDC5946448080D1F33ADC8EEDD7"/>
        </w:placeholder>
      </w:sdtPr>
      <w:sdtEndPr>
        <w:rPr>
          <w:rFonts w:ascii="Helvetica" w:hAnsi="Helvetica" w:cs="Helvetica"/>
        </w:rPr>
      </w:sdtEndPr>
      <w:sdtContent>
        <w:p w:rsidR="00F744C1" w:rsidRPr="00B71EEC" w:rsidRDefault="00F744C1" w:rsidP="0004234C">
          <w:pPr>
            <w:rPr>
              <w:rFonts w:ascii="Helvetica" w:hAnsi="Helvetica" w:cs="Helvetica"/>
              <w:sz w:val="20"/>
              <w:szCs w:val="20"/>
              <w:u w:val="single"/>
            </w:rPr>
          </w:pPr>
          <w:r w:rsidRPr="00B71EEC">
            <w:rPr>
              <w:rFonts w:ascii="Helvetica" w:hAnsi="Helvetica" w:cs="Helvetica"/>
              <w:sz w:val="20"/>
              <w:szCs w:val="20"/>
              <w:u w:val="single"/>
            </w:rPr>
            <w:t xml:space="preserve">Español: </w:t>
          </w:r>
        </w:p>
        <w:p w:rsidR="00727124" w:rsidRPr="00B71EEC" w:rsidRDefault="00682EB1" w:rsidP="0004234C">
          <w:pPr>
            <w:rPr>
              <w:rFonts w:ascii="Helvetica" w:hAnsi="Helvetica" w:cs="Helvetica"/>
              <w:sz w:val="20"/>
              <w:szCs w:val="20"/>
              <w:shd w:val="clear" w:color="auto" w:fill="FFFFFF"/>
            </w:rPr>
          </w:pPr>
          <w:r w:rsidRPr="00B71EEC">
            <w:rPr>
              <w:rFonts w:ascii="Helvetica" w:hAnsi="Helvetica" w:cs="Helvetica"/>
              <w:sz w:val="20"/>
              <w:szCs w:val="20"/>
              <w:shd w:val="clear" w:color="auto" w:fill="FFFFFF"/>
            </w:rPr>
            <w:t>Desarrollar</w:t>
          </w:r>
          <w:r w:rsidR="002615C7" w:rsidRPr="00B71EEC">
            <w:rPr>
              <w:rFonts w:ascii="Helvetica" w:hAnsi="Helvetica" w:cs="Helvetica"/>
              <w:sz w:val="20"/>
              <w:szCs w:val="20"/>
              <w:shd w:val="clear" w:color="auto" w:fill="FFFFFF"/>
            </w:rPr>
            <w:t xml:space="preserve"> </w:t>
          </w:r>
          <w:r w:rsidRPr="00B71EEC">
            <w:rPr>
              <w:rFonts w:ascii="Helvetica" w:hAnsi="Helvetica" w:cs="Helvetica"/>
              <w:sz w:val="20"/>
              <w:szCs w:val="20"/>
              <w:shd w:val="clear" w:color="auto" w:fill="FFFFFF"/>
            </w:rPr>
            <w:t>un</w:t>
          </w:r>
          <w:r w:rsidR="002615C7" w:rsidRPr="00B71EEC">
            <w:rPr>
              <w:rFonts w:ascii="Helvetica" w:hAnsi="Helvetica" w:cs="Helvetica"/>
              <w:sz w:val="20"/>
              <w:szCs w:val="20"/>
              <w:shd w:val="clear" w:color="auto" w:fill="FFFFFF"/>
            </w:rPr>
            <w:t xml:space="preserve"> </w:t>
          </w:r>
          <w:r w:rsidRPr="00B71EEC">
            <w:rPr>
              <w:rFonts w:ascii="Helvetica" w:hAnsi="Helvetica" w:cs="Helvetica"/>
              <w:sz w:val="20"/>
              <w:szCs w:val="20"/>
              <w:shd w:val="clear" w:color="auto" w:fill="FFFFFF"/>
            </w:rPr>
            <w:t>sistema</w:t>
          </w:r>
          <w:r w:rsidR="002615C7" w:rsidRPr="00B71EEC">
            <w:rPr>
              <w:rFonts w:ascii="Helvetica" w:hAnsi="Helvetica" w:cs="Helvetica"/>
              <w:sz w:val="20"/>
              <w:szCs w:val="20"/>
              <w:shd w:val="clear" w:color="auto" w:fill="FFFFFF"/>
            </w:rPr>
            <w:t xml:space="preserve"> </w:t>
          </w:r>
          <w:r w:rsidRPr="00B71EEC">
            <w:rPr>
              <w:rFonts w:ascii="Helvetica" w:hAnsi="Helvetica" w:cs="Helvetica"/>
              <w:sz w:val="20"/>
              <w:szCs w:val="20"/>
              <w:shd w:val="clear" w:color="auto" w:fill="FFFFFF"/>
            </w:rPr>
            <w:t>para</w:t>
          </w:r>
          <w:r w:rsidR="002615C7" w:rsidRPr="00B71EEC">
            <w:rPr>
              <w:rFonts w:ascii="Helvetica" w:hAnsi="Helvetica" w:cs="Helvetica"/>
              <w:sz w:val="20"/>
              <w:szCs w:val="20"/>
              <w:shd w:val="clear" w:color="auto" w:fill="FFFFFF"/>
            </w:rPr>
            <w:t xml:space="preserve"> un </w:t>
          </w:r>
          <w:r w:rsidR="006150E9" w:rsidRPr="00B71EEC">
            <w:rPr>
              <w:rFonts w:ascii="Helvetica" w:hAnsi="Helvetica" w:cs="Helvetica"/>
              <w:sz w:val="20"/>
              <w:szCs w:val="20"/>
              <w:shd w:val="clear" w:color="auto" w:fill="FFFFFF"/>
            </w:rPr>
            <w:t>restaurante</w:t>
          </w:r>
          <w:r w:rsidR="002615C7" w:rsidRPr="00B71EEC">
            <w:rPr>
              <w:rFonts w:ascii="Helvetica" w:hAnsi="Helvetica" w:cs="Helvetica"/>
              <w:sz w:val="20"/>
              <w:szCs w:val="20"/>
              <w:shd w:val="clear" w:color="auto" w:fill="FFFFFF"/>
            </w:rPr>
            <w:t xml:space="preserve"> que permita </w:t>
          </w:r>
          <w:r w:rsidR="006150E9" w:rsidRPr="00B71EEC">
            <w:rPr>
              <w:rFonts w:ascii="Helvetica" w:hAnsi="Helvetica" w:cs="Helvetica"/>
              <w:sz w:val="20"/>
              <w:szCs w:val="20"/>
              <w:shd w:val="clear" w:color="auto" w:fill="FFFFFF"/>
            </w:rPr>
            <w:t>administrar su negocio</w:t>
          </w:r>
          <w:r w:rsidR="00CB10DA" w:rsidRPr="00B71EEC">
            <w:rPr>
              <w:rFonts w:ascii="Helvetica" w:hAnsi="Helvetica" w:cs="Helvetica"/>
              <w:sz w:val="20"/>
              <w:szCs w:val="20"/>
              <w:shd w:val="clear" w:color="auto" w:fill="FFFFFF"/>
            </w:rPr>
            <w:t xml:space="preserve">. </w:t>
          </w:r>
          <w:r w:rsidR="006150E9" w:rsidRPr="00B71EEC">
            <w:rPr>
              <w:rFonts w:ascii="Helvetica" w:hAnsi="Helvetica" w:cs="Helvetica"/>
              <w:sz w:val="20"/>
              <w:szCs w:val="20"/>
              <w:shd w:val="clear" w:color="auto" w:fill="FFFFFF"/>
            </w:rPr>
            <w:t>En este restaurante se prepararan un serie</w:t>
          </w:r>
          <w:r w:rsidR="00727124" w:rsidRPr="00B71EEC">
            <w:rPr>
              <w:rFonts w:ascii="Helvetica" w:hAnsi="Helvetica" w:cs="Helvetica"/>
              <w:sz w:val="20"/>
              <w:szCs w:val="20"/>
              <w:shd w:val="clear" w:color="auto" w:fill="FFFFFF"/>
            </w:rPr>
            <w:t xml:space="preserve"> de platillos donde se necesitan</w:t>
          </w:r>
          <w:r w:rsidR="006150E9" w:rsidRPr="00B71EEC">
            <w:rPr>
              <w:rFonts w:ascii="Helvetica" w:hAnsi="Helvetica" w:cs="Helvetica"/>
              <w:sz w:val="20"/>
              <w:szCs w:val="20"/>
              <w:shd w:val="clear" w:color="auto" w:fill="FFFFFF"/>
            </w:rPr>
            <w:t xml:space="preserve"> ingredientes para prepararlos, por ende el negocio necesita los servicios de distintos distribuidores que les proporcionan la </w:t>
          </w:r>
          <w:r w:rsidR="00727124" w:rsidRPr="00B71EEC">
            <w:rPr>
              <w:rFonts w:ascii="Helvetica" w:hAnsi="Helvetica" w:cs="Helvetica"/>
              <w:sz w:val="20"/>
              <w:szCs w:val="20"/>
              <w:shd w:val="clear" w:color="auto" w:fill="FFFFFF"/>
            </w:rPr>
            <w:t>mercancía, y esta debe de ser verificada y puesta en un inventario que luego se ha de poder digitalizar en el sistema. Cada vez que se prepare una receta los ingredientes utilizados para esta se han de descontar del inventario. Se tendrá un listado de todas las recetas que el restaurante utiliza y además habrá un improvisador para ocasiones especiales cuando el cliente quiera algo fuera de lo común.</w:t>
          </w:r>
        </w:p>
        <w:p w:rsidR="00911E94" w:rsidRPr="00B71EEC" w:rsidRDefault="00727124" w:rsidP="0004234C">
          <w:pPr>
            <w:rPr>
              <w:rFonts w:ascii="Helvetica" w:hAnsi="Helvetica" w:cs="Helvetica"/>
              <w:sz w:val="20"/>
              <w:szCs w:val="20"/>
              <w:shd w:val="clear" w:color="auto" w:fill="FFFFFF"/>
            </w:rPr>
          </w:pPr>
          <w:r w:rsidRPr="00B71EEC">
            <w:rPr>
              <w:rFonts w:ascii="Helvetica" w:hAnsi="Helvetica" w:cs="Helvetica"/>
              <w:sz w:val="20"/>
              <w:szCs w:val="20"/>
              <w:shd w:val="clear" w:color="auto" w:fill="FFFFFF"/>
            </w:rPr>
            <w:t>Los distribuidores vienen ciertos días y horas a la semana, en caso de retraso le cobraran un x% menos al r</w:t>
          </w:r>
          <w:r w:rsidR="00501A8E">
            <w:rPr>
              <w:rFonts w:ascii="Helvetica" w:hAnsi="Helvetica" w:cs="Helvetica"/>
              <w:sz w:val="20"/>
              <w:szCs w:val="20"/>
              <w:shd w:val="clear" w:color="auto" w:fill="FFFFFF"/>
            </w:rPr>
            <w:t>estaurante</w:t>
          </w:r>
          <w:r w:rsidRPr="00B71EEC">
            <w:rPr>
              <w:rFonts w:ascii="Helvetica" w:hAnsi="Helvetica" w:cs="Helvetica"/>
              <w:sz w:val="20"/>
              <w:szCs w:val="20"/>
              <w:shd w:val="clear" w:color="auto" w:fill="FFFFFF"/>
            </w:rPr>
            <w:t>, y se guardara cuales ingredientes y la cantidad de estos.</w:t>
          </w:r>
        </w:p>
        <w:p w:rsidR="00727124" w:rsidRPr="00B71EEC" w:rsidRDefault="00727124" w:rsidP="0004234C">
          <w:pPr>
            <w:rPr>
              <w:rFonts w:ascii="Helvetica" w:hAnsi="Helvetica" w:cs="Helvetica"/>
              <w:sz w:val="20"/>
              <w:szCs w:val="20"/>
              <w:shd w:val="clear" w:color="auto" w:fill="FFFFFF"/>
            </w:rPr>
          </w:pPr>
          <w:r w:rsidRPr="00B71EEC">
            <w:rPr>
              <w:rFonts w:ascii="Helvetica" w:hAnsi="Helvetica" w:cs="Helvetica"/>
              <w:sz w:val="20"/>
              <w:szCs w:val="20"/>
              <w:shd w:val="clear" w:color="auto" w:fill="FFFFFF"/>
            </w:rPr>
            <w:t>Este restaurante ofrece reservaciones de mesas, así como de todo el local. También ofrecen servicios de payasos, animadores y comidas especiales para este tipo de ocasiones.</w:t>
          </w:r>
        </w:p>
        <w:p w:rsidR="00727124" w:rsidRPr="00B71EEC" w:rsidRDefault="00727124" w:rsidP="0004234C">
          <w:pPr>
            <w:rPr>
              <w:rFonts w:ascii="Helvetica" w:hAnsi="Helvetica" w:cs="Helvetica"/>
              <w:sz w:val="20"/>
              <w:szCs w:val="20"/>
              <w:shd w:val="clear" w:color="auto" w:fill="FFFFFF"/>
            </w:rPr>
          </w:pPr>
          <w:r w:rsidRPr="00B71EEC">
            <w:rPr>
              <w:rFonts w:ascii="Helvetica" w:hAnsi="Helvetica" w:cs="Helvetica"/>
              <w:sz w:val="20"/>
              <w:szCs w:val="20"/>
              <w:shd w:val="clear" w:color="auto" w:fill="FFFFFF"/>
            </w:rPr>
            <w:t>El restaurante, en un sentido más administrativo, desea ver un resumen de sus ganancias y pérdidas, poder administrar sus empleados y tener un historial de las últimas acciones importantes.</w:t>
          </w:r>
        </w:p>
        <w:p w:rsidR="00682EB1" w:rsidRPr="00B71EEC" w:rsidRDefault="00682EB1" w:rsidP="0004234C">
          <w:pPr>
            <w:rPr>
              <w:rFonts w:ascii="Helvetica" w:hAnsi="Helvetica" w:cs="Helvetica"/>
              <w:sz w:val="20"/>
              <w:szCs w:val="20"/>
              <w:shd w:val="clear" w:color="auto" w:fill="FFFFFF"/>
            </w:rPr>
          </w:pPr>
        </w:p>
        <w:p w:rsidR="00F744C1" w:rsidRPr="00B71EEC" w:rsidRDefault="0004234C" w:rsidP="0004234C">
          <w:pPr>
            <w:rPr>
              <w:rFonts w:ascii="Helvetica" w:hAnsi="Helvetica" w:cs="Helvetica"/>
              <w:sz w:val="20"/>
              <w:szCs w:val="20"/>
              <w:u w:val="single"/>
              <w:shd w:val="clear" w:color="auto" w:fill="FFFFFF"/>
              <w:lang w:val="en-US"/>
            </w:rPr>
          </w:pPr>
          <w:r w:rsidRPr="00B71EEC">
            <w:rPr>
              <w:rFonts w:ascii="Helvetica" w:hAnsi="Helvetica" w:cs="Helvetica"/>
              <w:sz w:val="20"/>
              <w:szCs w:val="20"/>
            </w:rPr>
            <w:br/>
          </w:r>
          <w:r w:rsidR="00F744C1" w:rsidRPr="00B71EEC">
            <w:rPr>
              <w:rFonts w:ascii="Helvetica" w:hAnsi="Helvetica" w:cs="Helvetica"/>
              <w:sz w:val="20"/>
              <w:szCs w:val="20"/>
              <w:u w:val="single"/>
              <w:shd w:val="clear" w:color="auto" w:fill="FFFFFF"/>
              <w:lang w:val="en-US"/>
            </w:rPr>
            <w:t>English:</w:t>
          </w:r>
        </w:p>
        <w:p w:rsidR="00727124" w:rsidRPr="00FC6787" w:rsidRDefault="00727124" w:rsidP="00727124">
          <w:pPr>
            <w:pStyle w:val="HTMLconformatoprevio"/>
            <w:shd w:val="clear" w:color="auto" w:fill="FFFFFF"/>
            <w:rPr>
              <w:rFonts w:ascii="Helvetica" w:hAnsi="Helvetica" w:cs="Helvetica"/>
              <w:color w:val="212121"/>
            </w:rPr>
          </w:pPr>
          <w:r w:rsidRPr="00B71EEC">
            <w:rPr>
              <w:rFonts w:ascii="Helvetica" w:hAnsi="Helvetica" w:cs="Helvetica"/>
            </w:rPr>
            <w:t xml:space="preserve">Develop a system for a restaurant that allows managing your business. In this restaurant a number of dishes where ingredients are needed to prepare them, hence the business needs the services of various retailers who provide the goods are prepared, and this must be verified and start an inventory which then must be able to digitize in the system. Whenever a recipe to prepare the ingredients for this are to be deducted from the </w:t>
          </w:r>
          <w:r w:rsidRPr="00FC6787">
            <w:rPr>
              <w:rFonts w:ascii="Helvetica" w:hAnsi="Helvetica" w:cs="Helvetica"/>
              <w:color w:val="212121"/>
            </w:rPr>
            <w:t>inventory. A list of all the recipes that the restaurant uses will have and there will be an improviser for special occasions when the customer wants something unusual.</w:t>
          </w:r>
        </w:p>
        <w:p w:rsidR="00FC6787" w:rsidRPr="00FC6787" w:rsidRDefault="00FC6787" w:rsidP="00727124">
          <w:pPr>
            <w:pStyle w:val="HTMLconformatoprevio"/>
            <w:shd w:val="clear" w:color="auto" w:fill="FFFFFF"/>
            <w:rPr>
              <w:rFonts w:ascii="Helvetica" w:hAnsi="Helvetica" w:cs="Helvetica"/>
              <w:color w:val="212121"/>
            </w:rPr>
          </w:pPr>
        </w:p>
        <w:p w:rsidR="00727124" w:rsidRPr="00FC6787" w:rsidRDefault="00727124" w:rsidP="00727124">
          <w:pPr>
            <w:pStyle w:val="HTMLconformatoprevio"/>
            <w:shd w:val="clear" w:color="auto" w:fill="FFFFFF"/>
            <w:rPr>
              <w:rFonts w:ascii="Helvetica" w:hAnsi="Helvetica" w:cs="Helvetica"/>
              <w:color w:val="212121"/>
            </w:rPr>
          </w:pPr>
          <w:r w:rsidRPr="00FC6787">
            <w:rPr>
              <w:rFonts w:ascii="Helvetica" w:hAnsi="Helvetica" w:cs="Helvetica"/>
              <w:color w:val="212121"/>
            </w:rPr>
            <w:t>Distributors are certain days and hours a week, in case of delay will charge x% less per bar, and what ingredients and how much these will be saved.</w:t>
          </w:r>
        </w:p>
        <w:p w:rsidR="00FC6787" w:rsidRPr="00FC6787" w:rsidRDefault="00FC6787" w:rsidP="00727124">
          <w:pPr>
            <w:pStyle w:val="HTMLconformatoprevio"/>
            <w:shd w:val="clear" w:color="auto" w:fill="FFFFFF"/>
            <w:rPr>
              <w:rFonts w:ascii="Helvetica" w:hAnsi="Helvetica" w:cs="Helvetica"/>
              <w:color w:val="212121"/>
            </w:rPr>
          </w:pPr>
        </w:p>
        <w:p w:rsidR="00FC6787" w:rsidRPr="00FC6787" w:rsidRDefault="00727124" w:rsidP="00727124">
          <w:pPr>
            <w:pStyle w:val="HTMLconformatoprevio"/>
            <w:shd w:val="clear" w:color="auto" w:fill="FFFFFF"/>
            <w:rPr>
              <w:rFonts w:ascii="Helvetica" w:hAnsi="Helvetica" w:cs="Helvetica"/>
              <w:color w:val="212121"/>
            </w:rPr>
          </w:pPr>
          <w:r w:rsidRPr="00FC6787">
            <w:rPr>
              <w:rFonts w:ascii="Helvetica" w:hAnsi="Helvetica" w:cs="Helvetica"/>
              <w:color w:val="212121"/>
            </w:rPr>
            <w:t>This restaurant offers reservations for tables and around the premises. They also offer clowns, entertainers and special meals for such occasions.</w:t>
          </w:r>
        </w:p>
        <w:p w:rsidR="00FC6787" w:rsidRPr="00FC6787" w:rsidRDefault="00FC6787" w:rsidP="00727124">
          <w:pPr>
            <w:pStyle w:val="HTMLconformatoprevio"/>
            <w:shd w:val="clear" w:color="auto" w:fill="FFFFFF"/>
            <w:rPr>
              <w:rFonts w:ascii="Helvetica" w:hAnsi="Helvetica" w:cs="Helvetica"/>
              <w:color w:val="212121"/>
            </w:rPr>
          </w:pPr>
        </w:p>
        <w:p w:rsidR="00727124" w:rsidRPr="00FC6787" w:rsidRDefault="00727124" w:rsidP="00727124">
          <w:pPr>
            <w:pStyle w:val="HTMLconformatoprevio"/>
            <w:shd w:val="clear" w:color="auto" w:fill="FFFFFF"/>
            <w:rPr>
              <w:rFonts w:ascii="Helvetica" w:hAnsi="Helvetica" w:cs="Helvetica"/>
              <w:color w:val="212121"/>
            </w:rPr>
          </w:pPr>
          <w:r w:rsidRPr="00FC6787">
            <w:rPr>
              <w:rFonts w:ascii="Helvetica" w:hAnsi="Helvetica" w:cs="Helvetica"/>
              <w:color w:val="212121"/>
            </w:rPr>
            <w:t>The restaurant, in a more administrative sense, want to see a summary of your profit and loss, to manage their employees and have a history of recent major actions.</w:t>
          </w:r>
        </w:p>
        <w:p w:rsidR="00BA3C36" w:rsidRPr="00F744C1" w:rsidRDefault="001F1897" w:rsidP="00F744C1">
          <w:pPr>
            <w:rPr>
              <w:rFonts w:ascii="Helvetica" w:hAnsi="Helvetica" w:cs="Helvetica"/>
              <w:color w:val="595959" w:themeColor="text1" w:themeTint="A6"/>
              <w:sz w:val="20"/>
              <w:szCs w:val="20"/>
              <w:lang w:val="en-US"/>
            </w:rPr>
          </w:pPr>
        </w:p>
      </w:sdtContent>
    </w:sdt>
    <w:p w:rsidR="00BA3C36" w:rsidRPr="00F744C1" w:rsidRDefault="00BA3C36" w:rsidP="00BA3C36">
      <w:pPr>
        <w:rPr>
          <w:lang w:val="en-US"/>
        </w:rPr>
      </w:pPr>
      <w:r w:rsidRPr="00F744C1">
        <w:rPr>
          <w:lang w:val="en-US"/>
        </w:rP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DC37A1">
              <w:rPr>
                <w:noProof/>
                <w:webHidden/>
              </w:rPr>
              <w:t>1</w:t>
            </w:r>
            <w:r w:rsidR="004A309A">
              <w:rPr>
                <w:noProof/>
                <w:webHidden/>
              </w:rPr>
              <w:fldChar w:fldCharType="end"/>
            </w:r>
          </w:hyperlink>
        </w:p>
        <w:p w:rsidR="004A309A" w:rsidRDefault="001F1897">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DC37A1">
              <w:rPr>
                <w:noProof/>
                <w:webHidden/>
              </w:rPr>
              <w:t>1</w:t>
            </w:r>
            <w:r w:rsidR="004A309A">
              <w:rPr>
                <w:noProof/>
                <w:webHidden/>
              </w:rPr>
              <w:fldChar w:fldCharType="end"/>
            </w:r>
          </w:hyperlink>
        </w:p>
        <w:p w:rsidR="004A309A" w:rsidRDefault="001F1897">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DC37A1">
              <w:rPr>
                <w:noProof/>
                <w:webHidden/>
              </w:rPr>
              <w:t>2</w:t>
            </w:r>
            <w:r w:rsidR="004A309A">
              <w:rPr>
                <w:noProof/>
                <w:webHidden/>
              </w:rPr>
              <w:fldChar w:fldCharType="end"/>
            </w:r>
          </w:hyperlink>
        </w:p>
        <w:p w:rsidR="004A309A" w:rsidRDefault="001F1897">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DC37A1">
              <w:rPr>
                <w:noProof/>
                <w:webHidden/>
              </w:rPr>
              <w:t>7</w:t>
            </w:r>
            <w:r w:rsidR="004A309A">
              <w:rPr>
                <w:noProof/>
                <w:webHidden/>
              </w:rPr>
              <w:fldChar w:fldCharType="end"/>
            </w:r>
          </w:hyperlink>
        </w:p>
        <w:p w:rsidR="004A309A" w:rsidRDefault="001F1897">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DC37A1">
              <w:rPr>
                <w:noProof/>
                <w:webHidden/>
              </w:rPr>
              <w:t>8</w:t>
            </w:r>
            <w:r w:rsidR="004A309A">
              <w:rPr>
                <w:noProof/>
                <w:webHidden/>
              </w:rPr>
              <w:fldChar w:fldCharType="end"/>
            </w:r>
          </w:hyperlink>
        </w:p>
        <w:p w:rsidR="004A309A" w:rsidRDefault="001F1897">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DC37A1">
              <w:rPr>
                <w:noProof/>
                <w:webHidden/>
              </w:rPr>
              <w:t>9</w:t>
            </w:r>
            <w:r w:rsidR="004A309A">
              <w:rPr>
                <w:noProof/>
                <w:webHidden/>
              </w:rPr>
              <w:fldChar w:fldCharType="end"/>
            </w:r>
          </w:hyperlink>
        </w:p>
        <w:p w:rsidR="004A309A" w:rsidRDefault="001F1897">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DC37A1">
              <w:rPr>
                <w:noProof/>
                <w:webHidden/>
              </w:rPr>
              <w:t>10</w:t>
            </w:r>
            <w:r w:rsidR="004A309A">
              <w:rPr>
                <w:noProof/>
                <w:webHidden/>
              </w:rPr>
              <w:fldChar w:fldCharType="end"/>
            </w:r>
          </w:hyperlink>
        </w:p>
        <w:p w:rsidR="004A309A" w:rsidRDefault="001F1897">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DC37A1">
              <w:rPr>
                <w:noProof/>
                <w:webHidden/>
              </w:rPr>
              <w:t>11</w:t>
            </w:r>
            <w:r w:rsidR="004A309A">
              <w:rPr>
                <w:noProof/>
                <w:webHidden/>
              </w:rPr>
              <w:fldChar w:fldCharType="end"/>
            </w:r>
          </w:hyperlink>
        </w:p>
        <w:p w:rsidR="004A309A" w:rsidRDefault="001F1897">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DC37A1">
              <w:rPr>
                <w:noProof/>
                <w:webHidden/>
              </w:rPr>
              <w:t>12</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F6461F211AEA4DD7A8C80C2F124C74B7"/>
        </w:placeholder>
      </w:sdtPr>
      <w:sdtEndPr/>
      <w:sdtContent>
        <w:sdt>
          <w:sdtPr>
            <w:alias w:val="Análisis"/>
            <w:tag w:val="Análisis"/>
            <w:id w:val="-89395432"/>
            <w:placeholder>
              <w:docPart w:val="8F1DCE166CFD40F6AB599108452291A5"/>
            </w:placeholder>
          </w:sdtPr>
          <w:sdtEndPr/>
          <w:sdtContent>
            <w:p w:rsidR="00A72B1D" w:rsidRPr="0065790E" w:rsidRDefault="00A72B1D" w:rsidP="00A72B1D">
              <w:r w:rsidRPr="0065790E">
                <w:t>El primer paso es dividir el problema en sub-problemas para poder trabajar de manera más detallada con cada uno. Dentro de</w:t>
              </w:r>
              <w:r w:rsidR="0065790E">
                <w:t xml:space="preserve"> los sub-problemas encontramos:</w:t>
              </w:r>
            </w:p>
            <w:p w:rsidR="00A72B1D" w:rsidRPr="0065790E" w:rsidRDefault="00A72B1D" w:rsidP="00A72B1D">
              <w:pPr>
                <w:pStyle w:val="Prrafodelista"/>
                <w:numPr>
                  <w:ilvl w:val="0"/>
                  <w:numId w:val="5"/>
                </w:numPr>
              </w:pPr>
              <w:r w:rsidRPr="0065790E">
                <w:t>Historial</w:t>
              </w:r>
            </w:p>
            <w:p w:rsidR="00A72B1D" w:rsidRPr="0065790E" w:rsidRDefault="00A72B1D" w:rsidP="00A72B1D">
              <w:pPr>
                <w:pStyle w:val="Prrafodelista"/>
                <w:numPr>
                  <w:ilvl w:val="0"/>
                  <w:numId w:val="5"/>
                </w:numPr>
              </w:pPr>
              <w:r w:rsidRPr="0065790E">
                <w:t>Facturación</w:t>
              </w:r>
            </w:p>
            <w:p w:rsidR="00A72B1D" w:rsidRPr="0065790E" w:rsidRDefault="00A72B1D" w:rsidP="00A72B1D">
              <w:pPr>
                <w:pStyle w:val="Prrafodelista"/>
                <w:numPr>
                  <w:ilvl w:val="0"/>
                  <w:numId w:val="5"/>
                </w:numPr>
              </w:pPr>
              <w:r w:rsidRPr="0065790E">
                <w:t>Ingredientes  disponibles(Almacén)</w:t>
              </w:r>
            </w:p>
            <w:p w:rsidR="00A72B1D" w:rsidRPr="0065790E" w:rsidRDefault="00A72B1D" w:rsidP="00A72B1D">
              <w:pPr>
                <w:pStyle w:val="Prrafodelista"/>
                <w:numPr>
                  <w:ilvl w:val="0"/>
                  <w:numId w:val="5"/>
                </w:numPr>
              </w:pPr>
              <w:r w:rsidRPr="0065790E">
                <w:t>Gestión de distribuidores</w:t>
              </w:r>
            </w:p>
            <w:p w:rsidR="00A72B1D" w:rsidRPr="0065790E" w:rsidRDefault="00A72B1D" w:rsidP="00A72B1D">
              <w:pPr>
                <w:pStyle w:val="Prrafodelista"/>
                <w:numPr>
                  <w:ilvl w:val="0"/>
                  <w:numId w:val="5"/>
                </w:numPr>
              </w:pPr>
              <w:r w:rsidRPr="0065790E">
                <w:t xml:space="preserve">Reservaciones </w:t>
              </w:r>
            </w:p>
            <w:p w:rsidR="00A72B1D" w:rsidRPr="0065790E" w:rsidRDefault="00A72B1D" w:rsidP="00A72B1D">
              <w:pPr>
                <w:pStyle w:val="Prrafodelista"/>
                <w:numPr>
                  <w:ilvl w:val="0"/>
                  <w:numId w:val="5"/>
                </w:numPr>
              </w:pPr>
              <w:r w:rsidRPr="0065790E">
                <w:t>Control de empleados</w:t>
              </w:r>
            </w:p>
            <w:p w:rsidR="00A72B1D" w:rsidRPr="0065790E" w:rsidRDefault="00A72B1D" w:rsidP="00A72B1D">
              <w:r w:rsidRPr="0065790E">
                <w:t xml:space="preserve">El primer problema será enfrentado por medio de una funcionalidad que permita llevar un control de </w:t>
              </w:r>
              <w:r w:rsidR="0065790E" w:rsidRPr="0065790E">
                <w:t>las actividades</w:t>
              </w:r>
              <w:r w:rsidRPr="0065790E">
                <w:t xml:space="preserve"> que se realizan en el restaurante,</w:t>
              </w:r>
              <w:r w:rsidR="0065790E" w:rsidRPr="0065790E">
                <w:t xml:space="preserve"> como ejemplo se pueden mencionar: la</w:t>
              </w:r>
              <w:r w:rsidRPr="0065790E">
                <w:t xml:space="preserve"> creación de un nuevo platillo, la llegada de nueva </w:t>
              </w:r>
              <w:r w:rsidR="0065790E" w:rsidRPr="0065790E">
                <w:t>mercancía, etc.</w:t>
              </w:r>
            </w:p>
            <w:p w:rsidR="0065790E" w:rsidRPr="0065790E" w:rsidRDefault="0065790E" w:rsidP="00A72B1D">
              <w:r w:rsidRPr="0065790E">
                <w:t>En la parte de facturación es una funcionalidad de la aplicación que permite llevar un control de las ventas que se les hacen a los clientes de manera detallada, donde se calcula los precios de los platillos ordenados y algún otro servicio aparte.</w:t>
              </w:r>
            </w:p>
            <w:p w:rsidR="0065790E" w:rsidRPr="0065790E" w:rsidRDefault="0065790E" w:rsidP="00A72B1D">
              <w:r w:rsidRPr="0065790E">
                <w:t>En</w:t>
              </w:r>
              <w:r w:rsidR="00A72B1D" w:rsidRPr="0065790E">
                <w:t xml:space="preserve"> parte del control de productos disponibles </w:t>
              </w:r>
              <w:r w:rsidRPr="0065790E">
                <w:t xml:space="preserve">o almacén </w:t>
              </w:r>
              <w:r w:rsidR="00A72B1D" w:rsidRPr="0065790E">
                <w:t>es para permitir obtener información relevante de forma rápida y sencilla</w:t>
              </w:r>
              <w:r w:rsidRPr="0065790E">
                <w:t>, los productos disponibles y la cantidad que quedan en existencia.</w:t>
              </w:r>
            </w:p>
            <w:p w:rsidR="0065790E" w:rsidRPr="0065790E" w:rsidRDefault="0065790E" w:rsidP="00A72B1D">
              <w:r w:rsidRPr="0065790E">
                <w:t>Las  reservaciones es una funcionalidad del software que permite llevar un control de las mesas que están o estarán disponibles en el restaurante, así como la cantidad de personas que podrán sentarse en dicha mesa.</w:t>
              </w:r>
            </w:p>
            <w:p w:rsidR="00A72B1D" w:rsidRPr="0065790E" w:rsidRDefault="00A72B1D" w:rsidP="00A72B1D">
              <w:r w:rsidRPr="0065790E">
                <w:t>Todas estas funcionalidades se incluirán en una pantalla general el cual sea amigable con el controlador del mismo software y sea de fácil</w:t>
              </w:r>
              <w:r w:rsidR="0065790E" w:rsidRPr="0065790E">
                <w:t xml:space="preserve"> manejo y </w:t>
              </w:r>
              <w:r w:rsidRPr="0065790E">
                <w:t xml:space="preserve"> poder acceder a las distintas funcionalidades del software del </w:t>
              </w:r>
              <w:r w:rsidR="0065790E" w:rsidRPr="0065790E">
                <w:t>restaurante</w:t>
              </w:r>
              <w:r w:rsidRPr="0065790E">
                <w:t>.</w:t>
              </w:r>
            </w:p>
          </w:sdtContent>
        </w:sdt>
        <w:p w:rsidR="00BA3C36" w:rsidRPr="00A72B1D" w:rsidRDefault="001F1897" w:rsidP="00A72B1D">
          <w:pPr>
            <w:pStyle w:val="Prrafodelista"/>
            <w:rPr>
              <w:color w:val="808080"/>
            </w:rPr>
          </w:pPr>
        </w:p>
      </w:sdtContent>
    </w:sdt>
    <w:p w:rsidR="00BA3C36" w:rsidRDefault="00BA3C36" w:rsidP="00BA3C36">
      <w:r>
        <w:br w:type="page"/>
      </w:r>
    </w:p>
    <w:p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DB9F9023B3E34599B0F11C5B46009BD0"/>
        </w:placeholder>
      </w:sdtPr>
      <w:sdtEndPr/>
      <w:sdtContent>
        <w:p w:rsidR="00B20310" w:rsidRDefault="00B20310" w:rsidP="00B20310">
          <w:r>
            <w:t xml:space="preserve">El desarrollo de un software para el restaurante es una herramienta que permitirá a sus empleados de forma </w:t>
          </w:r>
          <w:r w:rsidR="009A2C26">
            <w:t>más</w:t>
          </w:r>
          <w:r>
            <w:t xml:space="preserve"> eficiente </w:t>
          </w:r>
          <w:r w:rsidR="009A2C26">
            <w:t>su distinta actividad correspondiente, así como llevar un mejor control del restaurante para poder evaluar si está siendo productivo o habría que implementar nuevas técnicas</w:t>
          </w:r>
        </w:p>
        <w:p w:rsidR="00B20310" w:rsidRDefault="00B20310" w:rsidP="00B20310">
          <w:r>
            <w:t>La resolución del problema se basa en la clásica forma de divide y vencerás, separando cada uno de los problemas en estratos  y dándoles sus respectivos valores de prioridad e importancia para así trabajar por separado en cada uno de los estratos del restaurante, y al final crear una nueva funcionalidad la cual nos permita poder enlazar todas estas distintas funcionalidades en una herramienta principal agregando a esta todos los componentes anteriormente separados y ya solucionados y listos para ser implementados en el sistema.</w:t>
          </w:r>
        </w:p>
        <w:p w:rsidR="00B20310" w:rsidRDefault="00B20310" w:rsidP="00B20310">
          <w:r>
            <w:t xml:space="preserve">Las relaciones de las clases creadas para el proyecto han sido plasmadas en unos diagramas de clases </w:t>
          </w:r>
          <w:r w:rsidR="0065790E">
            <w:t>UML, en</w:t>
          </w:r>
          <w:r>
            <w:t xml:space="preserve"> los cuales se puede ver cuáles son las dependencias de cada uno de los objetos y clases desarrolladas para poder enfrentar a nuestro problema y llegar a una solución eficaz.</w:t>
          </w:r>
        </w:p>
        <w:p w:rsidR="00B20310" w:rsidRDefault="00B20310" w:rsidP="00B20310">
          <w:pPr>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p>
        <w:p w:rsidR="002615C7" w:rsidRDefault="002615C7" w:rsidP="002615C7">
          <w:pPr>
            <w:pStyle w:val="Prrafodelista"/>
            <w:spacing w:after="160" w:line="259" w:lineRule="auto"/>
          </w:pPr>
          <w:r>
            <w:t>Diagrama de clases UML:</w:t>
          </w:r>
        </w:p>
        <w:p w:rsidR="002615C7" w:rsidRDefault="002615C7" w:rsidP="002615C7">
          <w:pPr>
            <w:pStyle w:val="Prrafodelista"/>
            <w:spacing w:after="160" w:line="259" w:lineRule="auto"/>
          </w:pPr>
        </w:p>
        <w:p w:rsidR="00C75B63" w:rsidRDefault="00C75B63" w:rsidP="002615C7">
          <w:pPr>
            <w:pStyle w:val="Prrafodelista"/>
            <w:spacing w:after="160" w:line="259" w:lineRule="auto"/>
          </w:pPr>
          <w:r w:rsidRPr="00C75B63">
            <w:rPr>
              <w:noProof/>
              <w:lang w:eastAsia="es-DO"/>
            </w:rPr>
            <w:drawing>
              <wp:inline distT="0" distB="0" distL="0" distR="0">
                <wp:extent cx="6145484" cy="3866515"/>
                <wp:effectExtent l="0" t="0" r="8255" b="635"/>
                <wp:docPr id="13" name="Imagen 13" descr="C:\Users\Acount\Desktop\Portafolio2_RestauranteFamiliar\Diagrama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ount\Desktop\Portafolio2_RestauranteFamiliar\Diagramas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3311" cy="3871439"/>
                        </a:xfrm>
                        <a:prstGeom prst="rect">
                          <a:avLst/>
                        </a:prstGeom>
                        <a:noFill/>
                        <a:ln>
                          <a:noFill/>
                        </a:ln>
                      </pic:spPr>
                    </pic:pic>
                  </a:graphicData>
                </a:graphic>
              </wp:inline>
            </w:drawing>
          </w: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2615C7" w:rsidRDefault="002615C7" w:rsidP="002615C7">
          <w:pPr>
            <w:pStyle w:val="Prrafodelista"/>
          </w:pPr>
        </w:p>
        <w:p w:rsidR="00C75B63" w:rsidRDefault="00C75B63" w:rsidP="002615C7">
          <w:pPr>
            <w:pStyle w:val="Prrafodelista"/>
          </w:pPr>
        </w:p>
        <w:p w:rsidR="00C75B63" w:rsidRDefault="00C75B63" w:rsidP="002615C7">
          <w:pPr>
            <w:pStyle w:val="Prrafodelista"/>
          </w:pPr>
        </w:p>
        <w:p w:rsidR="00C75B63" w:rsidRDefault="00C75B63" w:rsidP="002615C7">
          <w:pPr>
            <w:pStyle w:val="Prrafodelista"/>
          </w:pPr>
        </w:p>
        <w:p w:rsidR="00C75B63" w:rsidRDefault="00C75B63" w:rsidP="002615C7">
          <w:pPr>
            <w:pStyle w:val="Prrafodelista"/>
          </w:pPr>
        </w:p>
        <w:p w:rsidR="00C75B63" w:rsidRDefault="00C75B63" w:rsidP="002615C7">
          <w:pPr>
            <w:pStyle w:val="Prrafodelista"/>
          </w:pPr>
        </w:p>
        <w:p w:rsidR="00C75B63" w:rsidRDefault="00C75B63" w:rsidP="002615C7">
          <w:pPr>
            <w:pStyle w:val="Prrafodelista"/>
          </w:pPr>
        </w:p>
        <w:p w:rsidR="00C75B63" w:rsidRDefault="00C75B63" w:rsidP="002615C7">
          <w:pPr>
            <w:pStyle w:val="Prrafodelista"/>
          </w:pPr>
        </w:p>
        <w:p w:rsidR="00C75B63" w:rsidRDefault="00C75B63" w:rsidP="002615C7">
          <w:pPr>
            <w:pStyle w:val="Prrafodelista"/>
          </w:pPr>
        </w:p>
        <w:p w:rsidR="00C75B63" w:rsidRDefault="00C75B63" w:rsidP="002615C7">
          <w:pPr>
            <w:pStyle w:val="Prrafodelista"/>
          </w:pPr>
        </w:p>
        <w:p w:rsidR="002615C7" w:rsidRDefault="002615C7" w:rsidP="002615C7">
          <w:pPr>
            <w:pStyle w:val="Prrafodelista"/>
            <w:rPr>
              <w:noProof/>
              <w:lang w:eastAsia="es-DO"/>
            </w:rPr>
          </w:pPr>
          <w:r>
            <w:lastRenderedPageBreak/>
            <w:t>Capturas de pantalla:</w:t>
          </w:r>
          <w:r w:rsidRPr="002615C7">
            <w:rPr>
              <w:noProof/>
              <w:lang w:eastAsia="es-DO"/>
            </w:rPr>
            <w:t xml:space="preserve"> </w:t>
          </w:r>
        </w:p>
        <w:p w:rsidR="002615C7" w:rsidRDefault="002615C7" w:rsidP="002615C7">
          <w:pPr>
            <w:pStyle w:val="Prrafodelista"/>
          </w:pPr>
        </w:p>
        <w:p w:rsidR="00D36857" w:rsidRDefault="001F1897" w:rsidP="002615C7">
          <w:pPr>
            <w:pStyle w:val="Prrafodelista"/>
            <w:jc w:val="center"/>
          </w:pPr>
        </w:p>
      </w:sdtContent>
    </w:sdt>
    <w:p w:rsidR="00C75B63" w:rsidRDefault="00C75B63">
      <w:r w:rsidRPr="00C75B63">
        <w:rPr>
          <w:noProof/>
          <w:lang w:eastAsia="es-DO"/>
        </w:rPr>
        <w:drawing>
          <wp:inline distT="0" distB="0" distL="0" distR="0" wp14:anchorId="64345533" wp14:editId="46B58308">
            <wp:extent cx="6248400" cy="3209134"/>
            <wp:effectExtent l="76200" t="76200" r="133350" b="125095"/>
            <wp:docPr id="11" name="Imagen 11" descr="C:\Users\Acount\Downloads\Screenshots\Captura de pantalla (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ount\Downloads\Screenshots\Captura de pantalla (1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6025" cy="32233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75B63">
        <w:rPr>
          <w:noProof/>
          <w:lang w:eastAsia="es-DO"/>
        </w:rPr>
        <w:drawing>
          <wp:inline distT="0" distB="0" distL="0" distR="0" wp14:anchorId="11967016" wp14:editId="5356AE7E">
            <wp:extent cx="6200775" cy="3207297"/>
            <wp:effectExtent l="76200" t="76200" r="123825" b="127000"/>
            <wp:docPr id="4" name="Imagen 4" descr="C:\Users\Acount\Downloads\Screenshots\Captura de pantalla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ount\Downloads\Screenshots\Captura de pantalla (1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04006" cy="32089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6857" w:rsidRDefault="00C75B63" w:rsidP="00C75B63">
      <w:pPr>
        <w:jc w:val="center"/>
      </w:pPr>
      <w:r w:rsidRPr="00C75B63">
        <w:rPr>
          <w:noProof/>
          <w:lang w:eastAsia="es-DO"/>
        </w:rPr>
        <w:lastRenderedPageBreak/>
        <w:drawing>
          <wp:inline distT="0" distB="0" distL="0" distR="0">
            <wp:extent cx="6769174" cy="3466895"/>
            <wp:effectExtent l="76200" t="76200" r="127000" b="133985"/>
            <wp:docPr id="8" name="Imagen 8" descr="C:\Users\Acount\Downloads\Screenshots\Captura de pantalla (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ount\Downloads\Screenshots\Captura de pantalla (1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7725" cy="34815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75B63">
        <w:rPr>
          <w:noProof/>
          <w:lang w:eastAsia="es-DO"/>
        </w:rPr>
        <w:drawing>
          <wp:inline distT="0" distB="0" distL="0" distR="0">
            <wp:extent cx="6894549" cy="3495470"/>
            <wp:effectExtent l="76200" t="76200" r="135255" b="124460"/>
            <wp:docPr id="7" name="Imagen 7" descr="C:\Users\Acount\Downloads\Screenshots\Captura de pantalla (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ount\Downloads\Screenshots\Captura de pantalla (13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3424" cy="35202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75B63">
        <w:rPr>
          <w:noProof/>
          <w:lang w:eastAsia="es-DO"/>
        </w:rPr>
        <w:lastRenderedPageBreak/>
        <w:drawing>
          <wp:inline distT="0" distB="0" distL="0" distR="0">
            <wp:extent cx="6777591" cy="3496020"/>
            <wp:effectExtent l="76200" t="76200" r="137795" b="142875"/>
            <wp:docPr id="6" name="Imagen 6" descr="C:\Users\Acount\Downloads\Screenshots\Captura de pantalla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ount\Downloads\Screenshots\Captura de pantalla (13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99213" cy="35071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es-DO"/>
        </w:rPr>
        <w:drawing>
          <wp:inline distT="0" distB="0" distL="0" distR="0">
            <wp:extent cx="6390005" cy="3296285"/>
            <wp:effectExtent l="76200" t="76200" r="125095" b="132715"/>
            <wp:docPr id="12" name="Imagen 12" descr="C:\Users\Acount\AppData\Local\Microsoft\Windows\INetCache\Content.Word\Captura de pantalla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ount\AppData\Local\Microsoft\Windows\INetCache\Content.Word\Captura de pantalla (1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0005" cy="329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3" w:name="_GoBack"/>
      <w:bookmarkEnd w:id="3"/>
      <w:r w:rsidRPr="00C75B63">
        <w:rPr>
          <w:noProof/>
          <w:lang w:eastAsia="es-DO"/>
        </w:rPr>
        <w:lastRenderedPageBreak/>
        <w:drawing>
          <wp:inline distT="0" distB="0" distL="0" distR="0" wp14:anchorId="02EBC323" wp14:editId="29A9C7B2">
            <wp:extent cx="6434695" cy="3318849"/>
            <wp:effectExtent l="76200" t="76200" r="137795" b="129540"/>
            <wp:docPr id="5" name="Imagen 5" descr="C:\Users\Acount\Downloads\Screenshots\Captura de pantalla (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ount\Downloads\Screenshots\Captura de pantalla (13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6023" cy="33453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36857">
        <w:br w:type="page"/>
      </w:r>
    </w:p>
    <w:p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9D6C9276DADD46D5987D851C35D64DCA"/>
        </w:placeholder>
      </w:sdtPr>
      <w:sdtEndPr/>
      <w:sdtContent>
        <w:p w:rsidR="00D36857" w:rsidRDefault="002615C7" w:rsidP="00D36857">
          <w:r>
            <w:t>Para este proyecto se especificó que el código no sea implementado en esta plantilla.</w:t>
          </w:r>
        </w:p>
      </w:sdtContent>
    </w:sdt>
    <w:p w:rsidR="00D36857" w:rsidRDefault="00D36857">
      <w:r>
        <w:br w:type="page"/>
      </w:r>
    </w:p>
    <w:p w:rsidR="00D36857" w:rsidRDefault="008213F4" w:rsidP="008213F4">
      <w:pPr>
        <w:pStyle w:val="Ttulo1"/>
      </w:pPr>
      <w:bookmarkStart w:id="5" w:name="_Toc409432875"/>
      <w:r>
        <w:lastRenderedPageBreak/>
        <w:t>Condiciones de Error</w:t>
      </w:r>
      <w:bookmarkEnd w:id="5"/>
    </w:p>
    <w:sdt>
      <w:sdtPr>
        <w:alias w:val="Condiciones de Error"/>
        <w:tag w:val="Condiciones de Error"/>
        <w:id w:val="-1674637988"/>
        <w:placeholder>
          <w:docPart w:val="0CFA2C3CC8674B799D717AF57D782FE4"/>
        </w:placeholder>
      </w:sdtPr>
      <w:sdtEndPr/>
      <w:sdtContent>
        <w:p w:rsidR="00BF28B4" w:rsidRDefault="002615C7" w:rsidP="002615C7">
          <w:r>
            <w:t>Si el usuario procede a escribir un dato de manera incorrecta, el sistema le notifica poniendo el componente donde escribió en color rojo para que dicho dato sea modificado.</w:t>
          </w:r>
        </w:p>
        <w:p w:rsidR="00B24BE2" w:rsidRDefault="00BF28B4" w:rsidP="002615C7">
          <w:r>
            <w:t>Si el usuario deja una casilla vacía, el software procede a mostrar un mensaje de error notificador.</w:t>
          </w:r>
        </w:p>
      </w:sdtContent>
    </w:sdt>
    <w:p w:rsidR="00B24BE2" w:rsidRDefault="00B24BE2" w:rsidP="00B24BE2">
      <w:r>
        <w:br w:type="page"/>
      </w:r>
    </w:p>
    <w:p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F496A7C1DB0B4763960E1A76CED5993B"/>
        </w:placeholder>
      </w:sdtPr>
      <w:sdtEndPr/>
      <w:sdtContent>
        <w:p w:rsidR="003720CD" w:rsidRDefault="002615C7" w:rsidP="002615C7">
          <w:r>
            <w:t>No existen notas para dicha aplicación.</w:t>
          </w:r>
        </w:p>
      </w:sdtContent>
    </w:sdt>
    <w:p w:rsidR="003720CD" w:rsidRDefault="003720CD" w:rsidP="003720CD">
      <w:r>
        <w:br w:type="page"/>
      </w:r>
    </w:p>
    <w:p w:rsidR="00B24BE2" w:rsidRDefault="004A309A" w:rsidP="003720CD">
      <w:pPr>
        <w:pStyle w:val="Ttulo1"/>
      </w:pPr>
      <w:bookmarkStart w:id="7" w:name="_Toc409432877"/>
      <w:r>
        <w:lastRenderedPageBreak/>
        <w:t>Conclusiones</w:t>
      </w:r>
      <w:bookmarkEnd w:id="7"/>
    </w:p>
    <w:sdt>
      <w:sdtPr>
        <w:alias w:val="Conclusiones"/>
        <w:tag w:val="Conclusiones"/>
        <w:id w:val="-1821264740"/>
        <w:placeholder>
          <w:docPart w:val="EB0EBFEC2AFC402F9AC3D9F74AEB24D5"/>
        </w:placeholder>
      </w:sdtPr>
      <w:sdtEndPr/>
      <w:sdtContent>
        <w:p w:rsidR="009A2C26" w:rsidRDefault="002615C7" w:rsidP="002615C7">
          <w:r>
            <w:t>Dentro de los objetivos planteados se puede apreciar que cada uno fue an</w:t>
          </w:r>
          <w:r w:rsidR="0087052C">
            <w:t>alizado profundamente y llevado</w:t>
          </w:r>
          <w:r>
            <w:t xml:space="preserve"> a la implementación que se debía. La aplicación de nuestro </w:t>
          </w:r>
          <w:r w:rsidR="009A2C26">
            <w:t>restaurante</w:t>
          </w:r>
          <w:r>
            <w:t xml:space="preserve"> cumple con cada uno de los requisitos previamente indicados. </w:t>
          </w:r>
        </w:p>
        <w:p w:rsidR="009A2C26" w:rsidRDefault="009A2C26" w:rsidP="002615C7">
          <w:r>
            <w:t>Se utilizaron dos técnicas para la eficiencia y agilizar el desarrollo de la aplicación. La primera fue dividir los problemas en varios más pequeños e irlos asociando uno con el otro. Esta parte facilito la parte del diseño y estructura del programa para llegar a los resultados esperados.</w:t>
          </w:r>
        </w:p>
        <w:p w:rsidR="009A2C26" w:rsidRDefault="00A72B1D" w:rsidP="002615C7">
          <w:r>
            <w:t xml:space="preserve">Mientas que la segunda fue la implementación </w:t>
          </w:r>
          <w:r w:rsidR="0087052C">
            <w:t>de programación por pares (pair programing</w:t>
          </w:r>
          <w:r w:rsidR="00561B02">
            <w:t>),</w:t>
          </w:r>
          <w:r w:rsidR="0087052C">
            <w:t xml:space="preserve"> con un “piloto” programando y un “copiloto” dando indicaciones y verificando que siempre siguiéramos el diagrama de clases UML que nos planteamos para resolver el problema, cada ciertos laptops de tiempo fuimos intercambiand</w:t>
          </w:r>
          <w:r w:rsidR="00561B02">
            <w:t>o nuestros puestos, para así cad</w:t>
          </w:r>
          <w:r w:rsidR="0087052C">
            <w:t>a quien hacer de su parte en cada ámbito. También por momentos dialogamos sobre el problema partículas en el que trabajáramos en ese instante para ver cuál era la mejor y más eficiente forma de implementar en el sistema la solución de dicho problema.</w:t>
          </w:r>
        </w:p>
        <w:p w:rsidR="009A2C26" w:rsidRDefault="009A2C26" w:rsidP="009A2C26"/>
        <w:p w:rsidR="004A309A" w:rsidRDefault="001F1897" w:rsidP="002615C7"/>
      </w:sdtContent>
    </w:sdt>
    <w:p w:rsidR="004A309A"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F447CCFF3D35482691B91D1A8C5B9D77"/>
        </w:placeholder>
      </w:sdtPr>
      <w:sdtEndPr/>
      <w:sdtContent>
        <w:p w:rsidR="002615C7" w:rsidRDefault="002615C7" w:rsidP="004A309A">
          <w:r>
            <w:t>Dentro de las mejoras que se le pueden realizar en un futuro a esta aplicación se encuentran:</w:t>
          </w:r>
        </w:p>
        <w:p w:rsidR="002615C7" w:rsidRDefault="00B71EEC" w:rsidP="002615C7">
          <w:pPr>
            <w:pStyle w:val="Prrafodelista"/>
            <w:numPr>
              <w:ilvl w:val="0"/>
              <w:numId w:val="4"/>
            </w:numPr>
          </w:pPr>
          <w:r>
            <w:t>M</w:t>
          </w:r>
          <w:r w:rsidR="00065A50">
            <w:t>ostrar gráficos</w:t>
          </w:r>
          <w:r w:rsidR="002615C7">
            <w:t xml:space="preserve"> de </w:t>
          </w:r>
          <w:r>
            <w:t xml:space="preserve"> las perdidas y las ganancias del restaurante.</w:t>
          </w:r>
        </w:p>
        <w:p w:rsidR="002615C7" w:rsidRDefault="002615C7" w:rsidP="002615C7">
          <w:pPr>
            <w:pStyle w:val="Prrafodelista"/>
            <w:numPr>
              <w:ilvl w:val="0"/>
              <w:numId w:val="4"/>
            </w:numPr>
          </w:pPr>
          <w:r>
            <w:t>Guardar datos en bases de datos o ficheros.</w:t>
          </w:r>
        </w:p>
        <w:p w:rsidR="004A309A" w:rsidRDefault="002615C7" w:rsidP="002615C7">
          <w:pPr>
            <w:pStyle w:val="Prrafodelista"/>
            <w:numPr>
              <w:ilvl w:val="0"/>
              <w:numId w:val="4"/>
            </w:numPr>
          </w:pPr>
          <w:r>
            <w:t>Gestión y utilización de cuentas de usuario para acceder al sistema, los usuarios tendrían distintas categorías dependiendo de su cargo en la empresa</w:t>
          </w:r>
          <w:r w:rsidR="00065A50">
            <w:t>,</w:t>
          </w:r>
          <w:r>
            <w:t xml:space="preserve"> y solo podrían acceder a un rango de opciones.</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314E279F9BBC49CEBCDC534079D8CB99"/>
        </w:placeholder>
      </w:sdtPr>
      <w:sdtEndPr/>
      <w:sdtContent>
        <w:p w:rsidR="00065A50" w:rsidRDefault="00065A50" w:rsidP="004A309A">
          <w:r>
            <w:t xml:space="preserve">Microsoft Developer Network - </w:t>
          </w:r>
          <w:hyperlink r:id="rId20" w:history="1">
            <w:r w:rsidRPr="005C43CE">
              <w:rPr>
                <w:rStyle w:val="Hipervnculo"/>
              </w:rPr>
              <w:t>https://msdn.microsoft.com</w:t>
            </w:r>
          </w:hyperlink>
        </w:p>
        <w:p w:rsidR="004A309A" w:rsidRPr="004A309A" w:rsidRDefault="00065A50" w:rsidP="004A309A">
          <w:pPr>
            <w:rPr>
              <w:color w:val="808080"/>
            </w:rPr>
          </w:pPr>
          <w:r>
            <w:t xml:space="preserve">PedagoVids del Profesor/Ingeniero Miguel Moronta - </w:t>
          </w:r>
          <w:hyperlink r:id="rId21" w:history="1">
            <w:r w:rsidRPr="00065A50">
              <w:rPr>
                <w:rStyle w:val="Hipervnculo"/>
              </w:rPr>
              <w:t>https://www.youtube.com/playlist?list=PL5s8My-Rk0CSXbe36gCN8T96aIs5JH5RV</w:t>
            </w:r>
          </w:hyperlink>
        </w:p>
      </w:sdtContent>
    </w:sdt>
    <w:p w:rsidR="003720CD" w:rsidRPr="004A309A" w:rsidRDefault="003720CD" w:rsidP="004A309A">
      <w:pPr>
        <w:rPr>
          <w:color w:val="808080"/>
        </w:rPr>
      </w:pPr>
    </w:p>
    <w:sectPr w:rsidR="003720CD" w:rsidRPr="004A309A" w:rsidSect="00D36857">
      <w:headerReference w:type="default" r:id="rId22"/>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897" w:rsidRDefault="001F1897" w:rsidP="00870540">
      <w:pPr>
        <w:spacing w:after="0" w:line="240" w:lineRule="auto"/>
      </w:pPr>
      <w:r>
        <w:separator/>
      </w:r>
    </w:p>
  </w:endnote>
  <w:endnote w:type="continuationSeparator" w:id="0">
    <w:p w:rsidR="001F1897" w:rsidRDefault="001F1897"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897" w:rsidRDefault="001F1897" w:rsidP="00870540">
      <w:pPr>
        <w:spacing w:after="0" w:line="240" w:lineRule="auto"/>
      </w:pPr>
      <w:r>
        <w:separator/>
      </w:r>
    </w:p>
  </w:footnote>
  <w:footnote w:type="continuationSeparator" w:id="0">
    <w:p w:rsidR="001F1897" w:rsidRDefault="001F1897"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4094123C" wp14:editId="0B8C56DA">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21EC8E83" wp14:editId="0B23FC9A">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042FA53"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57081383DADA4CAFB640534E6A610E29"/>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CB10DA">
          <w:rPr>
            <w:rStyle w:val="Textoennegrita"/>
          </w:rPr>
          <w:t>ST-ISC-212-T-001 Programación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sidRPr="00F744C1">
      <w:rPr>
        <w:rStyle w:val="Textoennegrita"/>
      </w:rPr>
      <w:t xml:space="preserve">Asignatura: </w:t>
    </w:r>
    <w:sdt>
      <w:sdtPr>
        <w:rPr>
          <w:rStyle w:val="Textoennegrita"/>
          <w:lang w:val="en-US"/>
        </w:rPr>
        <w:alias w:val="Subject"/>
        <w:tag w:val=""/>
        <w:id w:val="-2022385693"/>
        <w:placeholder>
          <w:docPart w:val="2186F9BF11E649E18A3A54D356C73407"/>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CB10DA">
          <w:rPr>
            <w:rStyle w:val="Textoennegrita"/>
          </w:rPr>
          <w:t>ST-ISC-212-T-001 Programación</w:t>
        </w:r>
      </w:sdtContent>
    </w:sdt>
    <w:r w:rsidRPr="00F744C1">
      <w:rPr>
        <w:rStyle w:val="Textoennegrita"/>
      </w:rPr>
      <w:tab/>
    </w:r>
    <w:r w:rsidRPr="00F744C1">
      <w:rPr>
        <w:rStyle w:val="Textoennegrita"/>
      </w:rPr>
      <w:tab/>
      <w:t xml:space="preserve">Pág. </w:t>
    </w:r>
    <w:r>
      <w:rPr>
        <w:rStyle w:val="Textoennegrita"/>
      </w:rPr>
      <w:fldChar w:fldCharType="begin"/>
    </w:r>
    <w:r w:rsidRPr="00F744C1">
      <w:rPr>
        <w:rStyle w:val="Textoennegrita"/>
      </w:rPr>
      <w:instrText xml:space="preserve"> PAGE  \* Arabic  \* MERGEFORMAT </w:instrText>
    </w:r>
    <w:r>
      <w:rPr>
        <w:rStyle w:val="Textoennegrita"/>
      </w:rPr>
      <w:fldChar w:fldCharType="separate"/>
    </w:r>
    <w:r w:rsidR="00501A8E">
      <w:rPr>
        <w:rStyle w:val="Textoennegrita"/>
        <w:noProof/>
      </w:rPr>
      <w:t>7</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501A8E">
      <w:rPr>
        <w:rStyle w:val="Textoennegrita"/>
        <w:noProof/>
      </w:rPr>
      <w:t>13</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3637F99E" wp14:editId="1C6FE6A9">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F61A8B8"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770F1E9C65B048848026D905BFAF8491"/>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6150E9">
          <w:rPr>
            <w:rStyle w:val="Textoennegrita"/>
          </w:rPr>
          <w:t>Restaurante Diurno</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F3D24"/>
    <w:multiLevelType w:val="hybridMultilevel"/>
    <w:tmpl w:val="885EEBA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10C34ED6"/>
    <w:multiLevelType w:val="hybridMultilevel"/>
    <w:tmpl w:val="E7F8A83E"/>
    <w:lvl w:ilvl="0" w:tplc="ED92A560">
      <w:start w:val="1"/>
      <w:numFmt w:val="decimal"/>
      <w:lvlText w:val="%1-"/>
      <w:lvlJc w:val="left"/>
      <w:pPr>
        <w:ind w:left="720" w:hanging="360"/>
      </w:pPr>
      <w:rPr>
        <w:rFonts w:hint="default"/>
        <w:color w:val="auto"/>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nsid w:val="4ED87883"/>
    <w:multiLevelType w:val="hybridMultilevel"/>
    <w:tmpl w:val="88AA8540"/>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nsid w:val="67987846"/>
    <w:multiLevelType w:val="hybridMultilevel"/>
    <w:tmpl w:val="66B0F3AC"/>
    <w:lvl w:ilvl="0" w:tplc="1C0A000F">
      <w:start w:val="1"/>
      <w:numFmt w:val="decimal"/>
      <w:lvlText w:val="%1."/>
      <w:lvlJc w:val="left"/>
      <w:pPr>
        <w:ind w:left="720" w:hanging="360"/>
      </w:pPr>
      <w:rPr>
        <w:rFonts w:hint="default"/>
        <w:color w:val="auto"/>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4C"/>
    <w:rsid w:val="00007245"/>
    <w:rsid w:val="0004234C"/>
    <w:rsid w:val="00065A50"/>
    <w:rsid w:val="00065CDD"/>
    <w:rsid w:val="000970AE"/>
    <w:rsid w:val="000F074D"/>
    <w:rsid w:val="000F13B3"/>
    <w:rsid w:val="001D46AC"/>
    <w:rsid w:val="001D735B"/>
    <w:rsid w:val="001F1897"/>
    <w:rsid w:val="002314EE"/>
    <w:rsid w:val="0023183E"/>
    <w:rsid w:val="002615C7"/>
    <w:rsid w:val="002945E9"/>
    <w:rsid w:val="002C6025"/>
    <w:rsid w:val="003414FC"/>
    <w:rsid w:val="003720CD"/>
    <w:rsid w:val="00374F5C"/>
    <w:rsid w:val="003E7CC7"/>
    <w:rsid w:val="004540FE"/>
    <w:rsid w:val="0049192F"/>
    <w:rsid w:val="004A309A"/>
    <w:rsid w:val="004A7C81"/>
    <w:rsid w:val="00501A8E"/>
    <w:rsid w:val="00523D34"/>
    <w:rsid w:val="00561B02"/>
    <w:rsid w:val="005B7324"/>
    <w:rsid w:val="00606FAE"/>
    <w:rsid w:val="006150E9"/>
    <w:rsid w:val="0064723D"/>
    <w:rsid w:val="0065790E"/>
    <w:rsid w:val="00682EB1"/>
    <w:rsid w:val="006B5AE0"/>
    <w:rsid w:val="006F60AE"/>
    <w:rsid w:val="00727124"/>
    <w:rsid w:val="007A3798"/>
    <w:rsid w:val="007F0CC9"/>
    <w:rsid w:val="007F7126"/>
    <w:rsid w:val="00800138"/>
    <w:rsid w:val="008213F4"/>
    <w:rsid w:val="00844AF8"/>
    <w:rsid w:val="0087052C"/>
    <w:rsid w:val="00870540"/>
    <w:rsid w:val="00873BD9"/>
    <w:rsid w:val="008B0E17"/>
    <w:rsid w:val="008B7680"/>
    <w:rsid w:val="00911E94"/>
    <w:rsid w:val="009205B1"/>
    <w:rsid w:val="00965754"/>
    <w:rsid w:val="009A2C26"/>
    <w:rsid w:val="00A32495"/>
    <w:rsid w:val="00A72B1D"/>
    <w:rsid w:val="00A93D0D"/>
    <w:rsid w:val="00A94801"/>
    <w:rsid w:val="00AC529F"/>
    <w:rsid w:val="00B124A0"/>
    <w:rsid w:val="00B20310"/>
    <w:rsid w:val="00B24BE2"/>
    <w:rsid w:val="00B33723"/>
    <w:rsid w:val="00B531E1"/>
    <w:rsid w:val="00B5687F"/>
    <w:rsid w:val="00B71EEC"/>
    <w:rsid w:val="00BA3C36"/>
    <w:rsid w:val="00BF28B4"/>
    <w:rsid w:val="00C1522A"/>
    <w:rsid w:val="00C62B12"/>
    <w:rsid w:val="00C75B63"/>
    <w:rsid w:val="00C84D4C"/>
    <w:rsid w:val="00CB10DA"/>
    <w:rsid w:val="00CC710C"/>
    <w:rsid w:val="00D36857"/>
    <w:rsid w:val="00D372CA"/>
    <w:rsid w:val="00DC37A1"/>
    <w:rsid w:val="00DD3296"/>
    <w:rsid w:val="00E312B5"/>
    <w:rsid w:val="00E35A7F"/>
    <w:rsid w:val="00E84CD0"/>
    <w:rsid w:val="00EB39C3"/>
    <w:rsid w:val="00EF48AA"/>
    <w:rsid w:val="00F31025"/>
    <w:rsid w:val="00F744C1"/>
    <w:rsid w:val="00FB74DB"/>
    <w:rsid w:val="00FC092E"/>
    <w:rsid w:val="00FC6787"/>
    <w:rsid w:val="00FF724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167757-0F75-461B-814E-35CD84C7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Puesto">
    <w:name w:val="Title"/>
    <w:basedOn w:val="Normal"/>
    <w:next w:val="Normal"/>
    <w:link w:val="Puest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HTMLconformatoprevio">
    <w:name w:val="HTML Preformatted"/>
    <w:basedOn w:val="Normal"/>
    <w:link w:val="HTMLconformatoprevioCar"/>
    <w:uiPriority w:val="99"/>
    <w:semiHidden/>
    <w:unhideWhenUsed/>
    <w:rsid w:val="0072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727124"/>
    <w:rPr>
      <w:rFonts w:ascii="Courier New" w:eastAsia="Times New Roman" w:hAnsi="Courier New" w:cs="Courier New"/>
      <w:sz w:val="20"/>
      <w:szCs w:val="20"/>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www.youtube.com/playlist?list=PL5s8My-Rk0CSXbe36gCN8T96aIs5JH5RV"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msdn.microsof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sas\Descargas\Trabajo_de_Program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CADBDC5946448080D1F33ADC8EEDD7"/>
        <w:category>
          <w:name w:val="General"/>
          <w:gallery w:val="placeholder"/>
        </w:category>
        <w:types>
          <w:type w:val="bbPlcHdr"/>
        </w:types>
        <w:behaviors>
          <w:behavior w:val="content"/>
        </w:behaviors>
        <w:guid w:val="{E6DF17F9-ECFC-407C-B1A9-EF5C6A5D854A}"/>
      </w:docPartPr>
      <w:docPartBody>
        <w:p w:rsidR="00C76120" w:rsidRDefault="00B304DA" w:rsidP="007839D6">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7839D6" w:rsidRDefault="007839D6">
          <w:pPr>
            <w:pStyle w:val="B6CADBDC5946448080D1F33ADC8EEDD7"/>
          </w:pPr>
          <w:r>
            <w:rPr>
              <w:rStyle w:val="Textodelmarcadordeposicin"/>
            </w:rPr>
            <w:t>Este abstracto deberá ser redactado tanto en español como en inglés</w:t>
          </w:r>
          <w:r w:rsidRPr="0093150A">
            <w:rPr>
              <w:rStyle w:val="Textodelmarcadordeposicin"/>
            </w:rPr>
            <w:t>.</w:t>
          </w:r>
        </w:p>
      </w:docPartBody>
    </w:docPart>
    <w:docPart>
      <w:docPartPr>
        <w:name w:val="F6461F211AEA4DD7A8C80C2F124C74B7"/>
        <w:category>
          <w:name w:val="General"/>
          <w:gallery w:val="placeholder"/>
        </w:category>
        <w:types>
          <w:type w:val="bbPlcHdr"/>
        </w:types>
        <w:behaviors>
          <w:behavior w:val="content"/>
        </w:behaviors>
        <w:guid w:val="{FD89FFEF-FE62-4946-A5D5-2FF355722921}"/>
      </w:docPartPr>
      <w:docPartBody>
        <w:p w:rsidR="007839D6" w:rsidRPr="001D46AC" w:rsidRDefault="007839D6" w:rsidP="007839D6">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7839D6" w:rsidRPr="001D46AC" w:rsidRDefault="007839D6" w:rsidP="007839D6">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7839D6" w:rsidRPr="001D46AC" w:rsidRDefault="007839D6" w:rsidP="007839D6">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7839D6" w:rsidRDefault="007839D6">
          <w:pPr>
            <w:pStyle w:val="F6461F211AEA4DD7A8C80C2F124C74B7"/>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DB9F9023B3E34599B0F11C5B46009BD0"/>
        <w:category>
          <w:name w:val="General"/>
          <w:gallery w:val="placeholder"/>
        </w:category>
        <w:types>
          <w:type w:val="bbPlcHdr"/>
        </w:types>
        <w:behaviors>
          <w:behavior w:val="content"/>
        </w:behaviors>
        <w:guid w:val="{6418C6DA-03DC-42F3-BC92-0F535B7F0800}"/>
      </w:docPartPr>
      <w:docPartBody>
        <w:p w:rsidR="007839D6" w:rsidRPr="007A3798" w:rsidRDefault="007839D6" w:rsidP="007839D6">
          <w:pPr>
            <w:rPr>
              <w:rStyle w:val="Textodelmarcadordeposicin"/>
            </w:rPr>
          </w:pPr>
          <w:r w:rsidRPr="007A3798">
            <w:rPr>
              <w:rStyle w:val="Textodelmarcadordeposicin"/>
            </w:rPr>
            <w:t>El cuerpo del informe se estructura en dos capítulos:</w:t>
          </w:r>
        </w:p>
        <w:p w:rsidR="007839D6" w:rsidRPr="007A3798" w:rsidRDefault="007839D6" w:rsidP="007839D6">
          <w:pPr>
            <w:rPr>
              <w:rStyle w:val="Textodelmarcadordeposicin"/>
            </w:rPr>
          </w:pPr>
          <w:r w:rsidRPr="007A3798">
            <w:rPr>
              <w:rStyle w:val="Textodelmarcadordeposicin"/>
            </w:rPr>
            <w:t>-</w:t>
          </w:r>
          <w:r w:rsidRPr="007A3798">
            <w:rPr>
              <w:rStyle w:val="Textodelmarcadordeposicin"/>
            </w:rPr>
            <w:tab/>
            <w:t>Capítulo 1 – Descripción del Negocio</w:t>
          </w:r>
        </w:p>
        <w:p w:rsidR="007839D6" w:rsidRPr="007A3798" w:rsidRDefault="007839D6" w:rsidP="007839D6">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7839D6" w:rsidRPr="007A3798" w:rsidRDefault="007839D6" w:rsidP="007839D6">
          <w:pPr>
            <w:rPr>
              <w:rStyle w:val="Textodelmarcadordeposicin"/>
            </w:rPr>
          </w:pPr>
          <w:r w:rsidRPr="007A3798">
            <w:rPr>
              <w:rStyle w:val="Textodelmarcadordeposicin"/>
            </w:rPr>
            <w:t>Ejemplos de algunas reglas de negocio:</w:t>
          </w:r>
        </w:p>
        <w:p w:rsidR="007839D6" w:rsidRPr="007A3798" w:rsidRDefault="007839D6" w:rsidP="007839D6">
          <w:pPr>
            <w:pStyle w:val="Prrafodelista"/>
            <w:numPr>
              <w:ilvl w:val="0"/>
              <w:numId w:val="1"/>
            </w:numPr>
            <w:rPr>
              <w:rStyle w:val="Textodelmarcadordeposicin"/>
            </w:rPr>
          </w:pPr>
          <w:r w:rsidRPr="007A3798">
            <w:rPr>
              <w:rStyle w:val="Textodelmarcadordeposicin"/>
            </w:rPr>
            <w:t>Una asignatura tiene uno o varios profesores.</w:t>
          </w:r>
        </w:p>
        <w:p w:rsidR="007839D6" w:rsidRPr="007A3798" w:rsidRDefault="007839D6" w:rsidP="007839D6">
          <w:pPr>
            <w:pStyle w:val="Prrafodelista"/>
            <w:numPr>
              <w:ilvl w:val="0"/>
              <w:numId w:val="1"/>
            </w:numPr>
            <w:rPr>
              <w:rStyle w:val="Textodelmarcadordeposicin"/>
            </w:rPr>
          </w:pPr>
          <w:r w:rsidRPr="007A3798">
            <w:rPr>
              <w:rStyle w:val="Textodelmarcadordeposicin"/>
            </w:rPr>
            <w:t>Todas las personas tienen un local asociado.</w:t>
          </w:r>
        </w:p>
        <w:p w:rsidR="007839D6" w:rsidRPr="007A3798" w:rsidRDefault="007839D6" w:rsidP="007839D6">
          <w:pPr>
            <w:rPr>
              <w:rStyle w:val="Textodelmarcadordeposicin"/>
            </w:rPr>
          </w:pPr>
          <w:r w:rsidRPr="007A3798">
            <w:rPr>
              <w:rStyle w:val="Textodelmarcadordeposicin"/>
            </w:rPr>
            <w:t>-</w:t>
          </w:r>
          <w:r w:rsidRPr="007A3798">
            <w:rPr>
              <w:rStyle w:val="Textodelmarcadordeposicin"/>
            </w:rPr>
            <w:tab/>
            <w:t>Capítulo 2 – Solución Propuesta</w:t>
          </w:r>
        </w:p>
        <w:p w:rsidR="007839D6" w:rsidRPr="007A3798" w:rsidRDefault="007839D6" w:rsidP="007839D6">
          <w:pPr>
            <w:rPr>
              <w:rStyle w:val="Textodelmarcadordeposicin"/>
            </w:rPr>
          </w:pPr>
          <w:r w:rsidRPr="007A3798">
            <w:rPr>
              <w:rStyle w:val="Textodelmarcadordeposicin"/>
            </w:rPr>
            <w:t>Este capítulo tiene la finalidad de describir la solución propuesta ante la problemática planteada. Incluir:</w:t>
          </w:r>
        </w:p>
        <w:p w:rsidR="007839D6" w:rsidRPr="007A3798" w:rsidRDefault="007839D6" w:rsidP="007839D6">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7839D6" w:rsidRPr="007A3798" w:rsidRDefault="007839D6" w:rsidP="007839D6">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7839D6" w:rsidRPr="007A3798" w:rsidRDefault="007839D6" w:rsidP="007839D6">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7839D6" w:rsidRPr="007A3798" w:rsidRDefault="007839D6" w:rsidP="007839D6">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7839D6" w:rsidRPr="007A3798" w:rsidRDefault="007839D6" w:rsidP="007839D6">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7839D6" w:rsidRDefault="007839D6">
          <w:pPr>
            <w:pStyle w:val="DB9F9023B3E34599B0F11C5B46009BD0"/>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9D6C9276DADD46D5987D851C35D64DCA"/>
        <w:category>
          <w:name w:val="General"/>
          <w:gallery w:val="placeholder"/>
        </w:category>
        <w:types>
          <w:type w:val="bbPlcHdr"/>
        </w:types>
        <w:behaviors>
          <w:behavior w:val="content"/>
        </w:behaviors>
        <w:guid w:val="{E9D8DCD9-063E-4CE6-93D1-928FB796E3BB}"/>
      </w:docPartPr>
      <w:docPartBody>
        <w:p w:rsidR="007839D6" w:rsidRDefault="007839D6">
          <w:pPr>
            <w:pStyle w:val="9D6C9276DADD46D5987D851C35D64DCA"/>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0CFA2C3CC8674B799D717AF57D782FE4"/>
        <w:category>
          <w:name w:val="General"/>
          <w:gallery w:val="placeholder"/>
        </w:category>
        <w:types>
          <w:type w:val="bbPlcHdr"/>
        </w:types>
        <w:behaviors>
          <w:behavior w:val="content"/>
        </w:behaviors>
        <w:guid w:val="{D70110AD-EF47-4325-BA49-63DE0C15B41D}"/>
      </w:docPartPr>
      <w:docPartBody>
        <w:p w:rsidR="007839D6" w:rsidRDefault="007839D6" w:rsidP="007839D6">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7839D6" w:rsidRDefault="007839D6">
          <w:pPr>
            <w:pStyle w:val="0CFA2C3CC8674B799D717AF57D782FE4"/>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F496A7C1DB0B4763960E1A76CED5993B"/>
        <w:category>
          <w:name w:val="General"/>
          <w:gallery w:val="placeholder"/>
        </w:category>
        <w:types>
          <w:type w:val="bbPlcHdr"/>
        </w:types>
        <w:behaviors>
          <w:behavior w:val="content"/>
        </w:behaviors>
        <w:guid w:val="{6C0E8F9D-1CDC-4CF6-B24B-39CA345FF5D1}"/>
      </w:docPartPr>
      <w:docPartBody>
        <w:p w:rsidR="007839D6" w:rsidRDefault="007839D6" w:rsidP="007839D6">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7839D6" w:rsidRDefault="007839D6">
          <w:pPr>
            <w:pStyle w:val="F496A7C1DB0B4763960E1A76CED5993B"/>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EB0EBFEC2AFC402F9AC3D9F74AEB24D5"/>
        <w:category>
          <w:name w:val="General"/>
          <w:gallery w:val="placeholder"/>
        </w:category>
        <w:types>
          <w:type w:val="bbPlcHdr"/>
        </w:types>
        <w:behaviors>
          <w:behavior w:val="content"/>
        </w:behaviors>
        <w:guid w:val="{2CE55479-A00D-48FC-A62A-E12773E19FD6}"/>
      </w:docPartPr>
      <w:docPartBody>
        <w:p w:rsidR="007839D6" w:rsidRPr="004A309A" w:rsidRDefault="007839D6" w:rsidP="007839D6">
          <w:pPr>
            <w:rPr>
              <w:rStyle w:val="Textodelmarcadordeposicin"/>
            </w:rPr>
          </w:pPr>
          <w:r w:rsidRPr="004A309A">
            <w:rPr>
              <w:rStyle w:val="Textodelmarcadordeposicin"/>
            </w:rPr>
            <w:t>Aquí se abordan las conclusiones del trabajo realizado, no de la asignatura, ni sobre los beneficios que le reporta a un estudiante la realización de este proyecto de curso. Deben redactarse teniendo en cuenta:</w:t>
          </w:r>
        </w:p>
        <w:p w:rsidR="007839D6" w:rsidRDefault="007839D6" w:rsidP="007839D6">
          <w:pPr>
            <w:pStyle w:val="Prrafodelista"/>
            <w:numPr>
              <w:ilvl w:val="0"/>
              <w:numId w:val="1"/>
            </w:numPr>
            <w:rPr>
              <w:rStyle w:val="Textodelmarcadordeposicin"/>
            </w:rPr>
          </w:pPr>
          <w:r w:rsidRPr="004A309A">
            <w:rPr>
              <w:rStyle w:val="Textodelmarcadordeposicin"/>
            </w:rPr>
            <w:t>Estado de cumplimiento de los objetivos planteados en la introducción.</w:t>
          </w:r>
        </w:p>
        <w:p w:rsidR="007839D6" w:rsidRDefault="007839D6">
          <w:pPr>
            <w:pStyle w:val="EB0EBFEC2AFC402F9AC3D9F74AEB24D5"/>
          </w:pPr>
          <w:r w:rsidRPr="004A309A">
            <w:rPr>
              <w:rStyle w:val="Textodelmarcadordeposicin"/>
            </w:rPr>
            <w:t>Observaciones, mediciones, estilos, etc., puestos en práctica durante la ejecución del proyecto. Por ejemplo: conclusiones, que consideren de interés a partir de sus propias experiencias, respecto a la organización del trabajo en equipo.</w:t>
          </w:r>
        </w:p>
      </w:docPartBody>
    </w:docPart>
    <w:docPart>
      <w:docPartPr>
        <w:name w:val="F447CCFF3D35482691B91D1A8C5B9D77"/>
        <w:category>
          <w:name w:val="General"/>
          <w:gallery w:val="placeholder"/>
        </w:category>
        <w:types>
          <w:type w:val="bbPlcHdr"/>
        </w:types>
        <w:behaviors>
          <w:behavior w:val="content"/>
        </w:behaviors>
        <w:guid w:val="{796419C3-70E2-4A58-9E96-6A10078981EA}"/>
      </w:docPartPr>
      <w:docPartBody>
        <w:p w:rsidR="007839D6" w:rsidRDefault="007839D6">
          <w:pPr>
            <w:pStyle w:val="F447CCFF3D35482691B91D1A8C5B9D77"/>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314E279F9BBC49CEBCDC534079D8CB99"/>
        <w:category>
          <w:name w:val="General"/>
          <w:gallery w:val="placeholder"/>
        </w:category>
        <w:types>
          <w:type w:val="bbPlcHdr"/>
        </w:types>
        <w:behaviors>
          <w:behavior w:val="content"/>
        </w:behaviors>
        <w:guid w:val="{013DFF91-92BF-429D-9ABF-BCCBF4ED4404}"/>
      </w:docPartPr>
      <w:docPartBody>
        <w:p w:rsidR="007839D6" w:rsidRDefault="007839D6">
          <w:pPr>
            <w:pStyle w:val="314E279F9BBC49CEBCDC534079D8CB99"/>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DE67964E041145278831852A7ECDDD95"/>
        <w:category>
          <w:name w:val="General"/>
          <w:gallery w:val="placeholder"/>
        </w:category>
        <w:types>
          <w:type w:val="bbPlcHdr"/>
        </w:types>
        <w:behaviors>
          <w:behavior w:val="content"/>
        </w:behaviors>
        <w:guid w:val="{F2758862-BD51-4AC5-A64A-14A198BF39CA}"/>
      </w:docPartPr>
      <w:docPartBody>
        <w:p w:rsidR="007839D6" w:rsidRDefault="007839D6">
          <w:pPr>
            <w:pStyle w:val="DE67964E041145278831852A7ECDDD95"/>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2D2FF5E388A742B193E896AFC0A764D6"/>
        <w:category>
          <w:name w:val="General"/>
          <w:gallery w:val="placeholder"/>
        </w:category>
        <w:types>
          <w:type w:val="bbPlcHdr"/>
        </w:types>
        <w:behaviors>
          <w:behavior w:val="content"/>
        </w:behaviors>
        <w:guid w:val="{8B48E373-B295-4919-8275-E4052B8FD97C}"/>
      </w:docPartPr>
      <w:docPartBody>
        <w:p w:rsidR="007839D6" w:rsidRDefault="007839D6">
          <w:pPr>
            <w:pStyle w:val="2D2FF5E388A742B193E896AFC0A764D6"/>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726124B96054CD19F1D54F6A6FB79EE"/>
        <w:category>
          <w:name w:val="General"/>
          <w:gallery w:val="placeholder"/>
        </w:category>
        <w:types>
          <w:type w:val="bbPlcHdr"/>
        </w:types>
        <w:behaviors>
          <w:behavior w:val="content"/>
        </w:behaviors>
        <w:guid w:val="{DD0B5FCE-177B-41C2-BBD9-C1478D3719A4}"/>
      </w:docPartPr>
      <w:docPartBody>
        <w:p w:rsidR="007839D6" w:rsidRDefault="007839D6">
          <w:pPr>
            <w:pStyle w:val="5726124B96054CD19F1D54F6A6FB79EE"/>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C1155C84D2F840D3B35D3D43DEBAA6A3"/>
        <w:category>
          <w:name w:val="General"/>
          <w:gallery w:val="placeholder"/>
        </w:category>
        <w:types>
          <w:type w:val="bbPlcHdr"/>
        </w:types>
        <w:behaviors>
          <w:behavior w:val="content"/>
        </w:behaviors>
        <w:guid w:val="{E04A3F4F-6119-413C-A576-1358F8047A81}"/>
      </w:docPartPr>
      <w:docPartBody>
        <w:p w:rsidR="007839D6" w:rsidRDefault="007839D6">
          <w:pPr>
            <w:pStyle w:val="C1155C84D2F840D3B35D3D43DEBAA6A3"/>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F1FB640F54CC442A8CC5D7D3D2555F2C"/>
        <w:category>
          <w:name w:val="General"/>
          <w:gallery w:val="placeholder"/>
        </w:category>
        <w:types>
          <w:type w:val="bbPlcHdr"/>
        </w:types>
        <w:behaviors>
          <w:behavior w:val="content"/>
        </w:behaviors>
        <w:guid w:val="{0EE7B625-90CB-4CFD-855C-AC9D93EC4A2A}"/>
      </w:docPartPr>
      <w:docPartBody>
        <w:p w:rsidR="007839D6" w:rsidRDefault="007839D6">
          <w:pPr>
            <w:pStyle w:val="F1FB640F54CC442A8CC5D7D3D2555F2C"/>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57081383DADA4CAFB640534E6A610E29"/>
        <w:category>
          <w:name w:val="General"/>
          <w:gallery w:val="placeholder"/>
        </w:category>
        <w:types>
          <w:type w:val="bbPlcHdr"/>
        </w:types>
        <w:behaviors>
          <w:behavior w:val="content"/>
        </w:behaviors>
        <w:guid w:val="{7F003733-9061-4195-800F-BDE9930565CF}"/>
      </w:docPartPr>
      <w:docPartBody>
        <w:p w:rsidR="007839D6" w:rsidRDefault="007839D6">
          <w:pPr>
            <w:pStyle w:val="57081383DADA4CAFB640534E6A610E29"/>
          </w:pPr>
          <w:r>
            <w:rPr>
              <w:rStyle w:val="Textodelmarcadordeposicin"/>
            </w:rPr>
            <w:t>[F</w:t>
          </w:r>
          <w:r w:rsidRPr="00523D34">
            <w:rPr>
              <w:rStyle w:val="Textodelmarcadordeposicin"/>
            </w:rPr>
            <w:t>echa de Entrega]</w:t>
          </w:r>
        </w:p>
      </w:docPartBody>
    </w:docPart>
    <w:docPart>
      <w:docPartPr>
        <w:name w:val="2186F9BF11E649E18A3A54D356C73407"/>
        <w:category>
          <w:name w:val="General"/>
          <w:gallery w:val="placeholder"/>
        </w:category>
        <w:types>
          <w:type w:val="bbPlcHdr"/>
        </w:types>
        <w:behaviors>
          <w:behavior w:val="content"/>
        </w:behaviors>
        <w:guid w:val="{A4BFBFA2-8984-4BCC-98B4-97D417BCEFEA}"/>
      </w:docPartPr>
      <w:docPartBody>
        <w:p w:rsidR="007839D6" w:rsidRDefault="007839D6">
          <w:pPr>
            <w:pStyle w:val="2186F9BF11E649E18A3A54D356C73407"/>
          </w:pPr>
          <w:r w:rsidRPr="007B296D">
            <w:rPr>
              <w:rStyle w:val="Textodelmarcadordeposicin"/>
            </w:rPr>
            <w:t>[Subject]</w:t>
          </w:r>
        </w:p>
      </w:docPartBody>
    </w:docPart>
    <w:docPart>
      <w:docPartPr>
        <w:name w:val="770F1E9C65B048848026D905BFAF8491"/>
        <w:category>
          <w:name w:val="General"/>
          <w:gallery w:val="placeholder"/>
        </w:category>
        <w:types>
          <w:type w:val="bbPlcHdr"/>
        </w:types>
        <w:behaviors>
          <w:behavior w:val="content"/>
        </w:behaviors>
        <w:guid w:val="{BFEEDC82-C405-4324-BF07-EB50C0FB7E28}"/>
      </w:docPartPr>
      <w:docPartBody>
        <w:p w:rsidR="007839D6" w:rsidRDefault="007839D6">
          <w:pPr>
            <w:pStyle w:val="770F1E9C65B048848026D905BFAF8491"/>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8F1DCE166CFD40F6AB599108452291A5"/>
        <w:category>
          <w:name w:val="General"/>
          <w:gallery w:val="placeholder"/>
        </w:category>
        <w:types>
          <w:type w:val="bbPlcHdr"/>
        </w:types>
        <w:behaviors>
          <w:behavior w:val="content"/>
        </w:behaviors>
        <w:guid w:val="{948FC139-0391-47BD-AC20-136BCA1DE394}"/>
      </w:docPartPr>
      <w:docPartBody>
        <w:p w:rsidR="00DC1736" w:rsidRPr="001D46AC" w:rsidRDefault="00DC1736" w:rsidP="001D46AC">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DC1736" w:rsidRPr="001D46AC" w:rsidRDefault="00DC1736" w:rsidP="001D46AC">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DC1736" w:rsidRPr="001D46AC" w:rsidRDefault="00DC1736" w:rsidP="001D46AC">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C73734" w:rsidRDefault="00DC1736" w:rsidP="00DC1736">
          <w:pPr>
            <w:pStyle w:val="8F1DCE166CFD40F6AB599108452291A5"/>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D6"/>
    <w:rsid w:val="00681917"/>
    <w:rsid w:val="006B17B2"/>
    <w:rsid w:val="006B565D"/>
    <w:rsid w:val="007839D6"/>
    <w:rsid w:val="007B09B1"/>
    <w:rsid w:val="007B10BE"/>
    <w:rsid w:val="00B304DA"/>
    <w:rsid w:val="00BE638B"/>
    <w:rsid w:val="00C73734"/>
    <w:rsid w:val="00CF165A"/>
    <w:rsid w:val="00D526EB"/>
    <w:rsid w:val="00DC1736"/>
    <w:rsid w:val="00DC773C"/>
    <w:rsid w:val="00DE3940"/>
    <w:rsid w:val="00EB7D81"/>
    <w:rsid w:val="00FD5D2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1736"/>
    <w:rPr>
      <w:color w:val="808080"/>
    </w:rPr>
  </w:style>
  <w:style w:type="paragraph" w:customStyle="1" w:styleId="B6CADBDC5946448080D1F33ADC8EEDD7">
    <w:name w:val="B6CADBDC5946448080D1F33ADC8EEDD7"/>
  </w:style>
  <w:style w:type="paragraph" w:customStyle="1" w:styleId="F6461F211AEA4DD7A8C80C2F124C74B7">
    <w:name w:val="F6461F211AEA4DD7A8C80C2F124C74B7"/>
  </w:style>
  <w:style w:type="paragraph" w:styleId="Prrafodelista">
    <w:name w:val="List Paragraph"/>
    <w:basedOn w:val="Normal"/>
    <w:uiPriority w:val="34"/>
    <w:qFormat/>
    <w:rsid w:val="00DC1736"/>
    <w:pPr>
      <w:spacing w:after="200" w:line="252" w:lineRule="auto"/>
      <w:ind w:left="720"/>
      <w:contextualSpacing/>
    </w:pPr>
    <w:rPr>
      <w:rFonts w:asciiTheme="majorHAnsi" w:eastAsiaTheme="majorEastAsia" w:hAnsiTheme="majorHAnsi" w:cstheme="majorBidi"/>
      <w:lang w:eastAsia="en-US"/>
    </w:rPr>
  </w:style>
  <w:style w:type="paragraph" w:customStyle="1" w:styleId="DB9F9023B3E34599B0F11C5B46009BD0">
    <w:name w:val="DB9F9023B3E34599B0F11C5B46009BD0"/>
  </w:style>
  <w:style w:type="paragraph" w:customStyle="1" w:styleId="9D6C9276DADD46D5987D851C35D64DCA">
    <w:name w:val="9D6C9276DADD46D5987D851C35D64DCA"/>
  </w:style>
  <w:style w:type="paragraph" w:customStyle="1" w:styleId="0CFA2C3CC8674B799D717AF57D782FE4">
    <w:name w:val="0CFA2C3CC8674B799D717AF57D782FE4"/>
  </w:style>
  <w:style w:type="paragraph" w:customStyle="1" w:styleId="F496A7C1DB0B4763960E1A76CED5993B">
    <w:name w:val="F496A7C1DB0B4763960E1A76CED5993B"/>
  </w:style>
  <w:style w:type="paragraph" w:customStyle="1" w:styleId="EB0EBFEC2AFC402F9AC3D9F74AEB24D5">
    <w:name w:val="EB0EBFEC2AFC402F9AC3D9F74AEB24D5"/>
  </w:style>
  <w:style w:type="paragraph" w:customStyle="1" w:styleId="F447CCFF3D35482691B91D1A8C5B9D77">
    <w:name w:val="F447CCFF3D35482691B91D1A8C5B9D77"/>
  </w:style>
  <w:style w:type="paragraph" w:customStyle="1" w:styleId="314E279F9BBC49CEBCDC534079D8CB99">
    <w:name w:val="314E279F9BBC49CEBCDC534079D8CB99"/>
  </w:style>
  <w:style w:type="paragraph" w:customStyle="1" w:styleId="DE67964E041145278831852A7ECDDD95">
    <w:name w:val="DE67964E041145278831852A7ECDDD95"/>
  </w:style>
  <w:style w:type="paragraph" w:customStyle="1" w:styleId="2D2FF5E388A742B193E896AFC0A764D6">
    <w:name w:val="2D2FF5E388A742B193E896AFC0A764D6"/>
  </w:style>
  <w:style w:type="paragraph" w:customStyle="1" w:styleId="5726124B96054CD19F1D54F6A6FB79EE">
    <w:name w:val="5726124B96054CD19F1D54F6A6FB79EE"/>
  </w:style>
  <w:style w:type="paragraph" w:customStyle="1" w:styleId="C1155C84D2F840D3B35D3D43DEBAA6A3">
    <w:name w:val="C1155C84D2F840D3B35D3D43DEBAA6A3"/>
  </w:style>
  <w:style w:type="paragraph" w:customStyle="1" w:styleId="5FBE2906306443DCBFF70752F356F17B">
    <w:name w:val="5FBE2906306443DCBFF70752F356F17B"/>
  </w:style>
  <w:style w:type="paragraph" w:customStyle="1" w:styleId="F1FB640F54CC442A8CC5D7D3D2555F2C">
    <w:name w:val="F1FB640F54CC442A8CC5D7D3D2555F2C"/>
  </w:style>
  <w:style w:type="paragraph" w:customStyle="1" w:styleId="57081383DADA4CAFB640534E6A610E29">
    <w:name w:val="57081383DADA4CAFB640534E6A610E29"/>
  </w:style>
  <w:style w:type="paragraph" w:customStyle="1" w:styleId="2186F9BF11E649E18A3A54D356C73407">
    <w:name w:val="2186F9BF11E649E18A3A54D356C73407"/>
  </w:style>
  <w:style w:type="paragraph" w:customStyle="1" w:styleId="770F1E9C65B048848026D905BFAF8491">
    <w:name w:val="770F1E9C65B048848026D905BFAF8491"/>
  </w:style>
  <w:style w:type="paragraph" w:customStyle="1" w:styleId="3CB6957F8B5A4F7A887014A4A361B6C0">
    <w:name w:val="3CB6957F8B5A4F7A887014A4A361B6C0"/>
  </w:style>
  <w:style w:type="paragraph" w:customStyle="1" w:styleId="C754B90CF5854BA0B079A55EB5106250">
    <w:name w:val="C754B90CF5854BA0B079A55EB5106250"/>
  </w:style>
  <w:style w:type="paragraph" w:customStyle="1" w:styleId="1F9BE6AA22DA478D87B1BAE2FE129234">
    <w:name w:val="1F9BE6AA22DA478D87B1BAE2FE129234"/>
    <w:rsid w:val="006B565D"/>
  </w:style>
  <w:style w:type="paragraph" w:customStyle="1" w:styleId="AD79649378214B219244769F0E62E1F1">
    <w:name w:val="AD79649378214B219244769F0E62E1F1"/>
    <w:rsid w:val="00DC1736"/>
  </w:style>
  <w:style w:type="paragraph" w:customStyle="1" w:styleId="8F1DCE166CFD40F6AB599108452291A5">
    <w:name w:val="8F1DCE166CFD40F6AB599108452291A5"/>
    <w:rsid w:val="00DC1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2013-1459 Jean Louis Tejeda</CompanyPhone>
  <CompanyFax>2012-0467 Manuel Tolentino</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55665-F13E-415F-B654-5961D7E3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Trabajo_de_Programacion</Template>
  <TotalTime>191</TotalTime>
  <Pages>16</Pages>
  <Words>1264</Words>
  <Characters>6957</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Restaurante Diurno</vt:lpstr>
      <vt:lpstr/>
    </vt:vector>
  </TitlesOfParts>
  <Manager>Ingeniero Miguel Moronta</Manager>
  <Company/>
  <LinksUpToDate>false</LinksUpToDate>
  <CharactersWithSpaces>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Restaurante Diurno</dc:title>
  <dc:subject>ST-ISC-212-T-001 Programación</dc:subject>
  <dc:creator>Acount</dc:creator>
  <cp:keywords/>
  <dc:description/>
  <cp:lastModifiedBy>Acount</cp:lastModifiedBy>
  <cp:revision>5</cp:revision>
  <dcterms:created xsi:type="dcterms:W3CDTF">2015-03-01T23:21:00Z</dcterms:created>
  <dcterms:modified xsi:type="dcterms:W3CDTF">2015-03-03T18:36:00Z</dcterms:modified>
</cp:coreProperties>
</file>